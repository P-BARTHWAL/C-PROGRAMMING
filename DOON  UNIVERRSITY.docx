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4472C4" w:themeColor="accent1"/>
        </w:rPr>
        <w:id w:val="-681352854"/>
        <w:docPartObj>
          <w:docPartGallery w:val="Cover Pages"/>
          <w:docPartUnique/>
        </w:docPartObj>
      </w:sdtPr>
      <w:sdtEndPr>
        <w:rPr>
          <w:rFonts w:ascii="Segoe UI" w:eastAsiaTheme="majorEastAsia" w:hAnsi="Segoe UI" w:cs="Segoe UI"/>
          <w:caps/>
          <w:color w:val="2F5496" w:themeColor="accent1" w:themeShade="BF"/>
          <w:sz w:val="40"/>
          <w:szCs w:val="40"/>
        </w:rPr>
      </w:sdtEndPr>
      <w:sdtContent>
        <w:p w14:paraId="22536099" w14:textId="475D91E1" w:rsidR="00BD0A68" w:rsidRDefault="00BD0A68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A8C8448" wp14:editId="7BBBBDE8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Aharoni" w:eastAsiaTheme="majorEastAsia" w:hAnsi="Aharoni" w:cstheme="majorBidi" w:hint="cs"/>
              <w:b/>
              <w:bCs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D3A656ED02A42FCA07CFEAF6E6110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3AD9117" w14:textId="55FD9997" w:rsidR="00BD0A68" w:rsidRPr="00435BDE" w:rsidRDefault="0032235C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Aharoni" w:eastAsiaTheme="majorEastAsia" w:hAnsi="Aharon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="Aharoni" w:eastAsiaTheme="majorEastAsia" w:hAnsi="Aharoni" w:cstheme="majorBidi" w:hint="cs"/>
                  <w:b/>
                  <w:bCs/>
                  <w:caps/>
                  <w:color w:val="4472C4" w:themeColor="accent1"/>
                  <w:sz w:val="72"/>
                  <w:szCs w:val="72"/>
                </w:rPr>
                <w:t>C PROGRAMMING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E87BF38186BF465C95C7DAC546F9947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4A41272" w14:textId="19509C21" w:rsidR="00BD0A68" w:rsidRDefault="0032235C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ASSIGNMENT</w:t>
              </w:r>
            </w:p>
          </w:sdtContent>
        </w:sdt>
        <w:p w14:paraId="05647942" w14:textId="77777777" w:rsidR="00BD0A68" w:rsidRDefault="00BD0A68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8249" behindDoc="0" locked="0" layoutInCell="1" allowOverlap="1" wp14:anchorId="6C7161F1" wp14:editId="54C753B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EBD8846" w14:textId="263FB266" w:rsidR="00BD0A68" w:rsidRDefault="00BC43AC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7821C9FB" w14:textId="7D508553" w:rsidR="00BD0A68" w:rsidRDefault="004D60B3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C43AC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434E9965" w14:textId="4D727A02" w:rsidR="00BD0A68" w:rsidRDefault="004D60B3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BC43AC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 xmlns:arto="http://schemas.microsoft.com/office/word/2006/arto">
                <w:pict>
                  <v:shapetype id="_x0000_t202" coordsize="21600,21600" o:spt="202" path="m,l,21600r21600,l21600,xe" w14:anchorId="6C7161F1">
                    <v:stroke joinstyle="miter"/>
                    <v:path gradientshapeok="t" o:connecttype="rect"/>
                  </v:shapetype>
                  <v:shape id="Text Box 44" style="position:absolute;left:0;text-align:left;margin-left:0;margin-top:0;width:516pt;height:43.9pt;z-index:251658249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BD0A68" w:rsidRDefault="00BC43AC" w14:paraId="6EBD8846" w14:textId="263FB26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:rsidR="00BD0A68" w:rsidRDefault="001D58FC" w14:paraId="7821C9FB" w14:textId="7D508553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C43AC">
                                <w:rPr>
                                  <w:caps/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BD0A68" w:rsidRDefault="001D58FC" w14:paraId="434E9965" w14:textId="4D727A02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BC43AC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DE33C03" wp14:editId="1182498F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41F86D8" w14:textId="1DC91CAB" w:rsidR="00BD0A68" w:rsidRDefault="00BD0A68">
          <w:pPr>
            <w:jc w:val="left"/>
            <w:rPr>
              <w:rFonts w:ascii="Segoe UI" w:eastAsiaTheme="majorEastAsia" w:hAnsi="Segoe UI" w:cs="Segoe UI"/>
              <w:caps/>
              <w:color w:val="2F5496" w:themeColor="accent1" w:themeShade="BF"/>
              <w:sz w:val="40"/>
              <w:szCs w:val="40"/>
            </w:rPr>
          </w:pPr>
          <w:r>
            <w:rPr>
              <w:rFonts w:ascii="Segoe UI" w:eastAsiaTheme="majorEastAsia" w:hAnsi="Segoe UI" w:cs="Segoe UI"/>
              <w:caps/>
              <w:color w:val="2F5496" w:themeColor="accent1" w:themeShade="BF"/>
              <w:sz w:val="40"/>
              <w:szCs w:val="40"/>
            </w:rPr>
            <w:br w:type="page"/>
          </w:r>
        </w:p>
      </w:sdtContent>
    </w:sdt>
    <w:p w14:paraId="340C95FE" w14:textId="40D19A76" w:rsidR="003161E7" w:rsidRDefault="000F0964" w:rsidP="00706D60">
      <w:pPr>
        <w:rPr>
          <w:b/>
          <w:bCs/>
          <w:color w:val="2E74B5" w:themeColor="accent5" w:themeShade="BF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3C4C108" wp14:editId="3C3BDAF8">
            <wp:simplePos x="0" y="0"/>
            <wp:positionH relativeFrom="page">
              <wp:posOffset>-3175</wp:posOffset>
            </wp:positionH>
            <wp:positionV relativeFrom="paragraph">
              <wp:posOffset>-364328</wp:posOffset>
            </wp:positionV>
            <wp:extent cx="7775575" cy="10062845"/>
            <wp:effectExtent l="0" t="0" r="0" b="0"/>
            <wp:wrapNone/>
            <wp:docPr id="2" name="Picture 2" descr="Hands working on laptop computer, flower, teacup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verage-computer-flower-94888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5575" cy="1006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867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F4962E5" wp14:editId="73FEBAE7">
                <wp:simplePos x="0" y="0"/>
                <wp:positionH relativeFrom="page">
                  <wp:posOffset>439420</wp:posOffset>
                </wp:positionH>
                <wp:positionV relativeFrom="paragraph">
                  <wp:posOffset>-444500</wp:posOffset>
                </wp:positionV>
                <wp:extent cx="6900921" cy="9121140"/>
                <wp:effectExtent l="0" t="0" r="14605" b="22860"/>
                <wp:wrapNone/>
                <wp:docPr id="5" name="Rectangle 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921" cy="9121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 xmlns:arto="http://schemas.microsoft.com/office/word/2006/arto">
            <w:pict>
              <v:rect id="Rectangle 5" style="position:absolute;margin-left:34.6pt;margin-top:-35pt;width:543.4pt;height:718.2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lt="&quot;&quot;" o:spid="_x0000_s1026" filled="f" strokecolor="#2f5496 [2404]" strokeweight="1pt" w14:anchorId="7B86631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">
                <w10:wrap anchorx="page"/>
              </v:rect>
            </w:pict>
          </mc:Fallback>
        </mc:AlternateContent>
      </w:r>
      <w:r w:rsidR="00105734">
        <w:rPr>
          <w:noProof/>
        </w:rPr>
        <w:t xml:space="preserve">   </w:t>
      </w:r>
      <w:r>
        <w:rPr>
          <w:b/>
          <w:bCs/>
          <w:color w:val="2E74B5" w:themeColor="accent5" w:themeShade="BF"/>
          <w:sz w:val="72"/>
          <w:szCs w:val="72"/>
        </w:rPr>
        <w:t>DOON  UNIVERRSITY</w:t>
      </w:r>
    </w:p>
    <w:p w14:paraId="55F65F3C" w14:textId="400B24B0" w:rsidR="000F0964" w:rsidRDefault="000F0964" w:rsidP="00706D60">
      <w:pPr>
        <w:rPr>
          <w:b/>
          <w:bCs/>
          <w:color w:val="2E74B5" w:themeColor="accent5" w:themeShade="BF"/>
          <w:sz w:val="40"/>
          <w:szCs w:val="40"/>
        </w:rPr>
      </w:pPr>
      <w:r>
        <w:rPr>
          <w:b/>
          <w:bCs/>
          <w:color w:val="2E74B5" w:themeColor="accent5" w:themeShade="BF"/>
          <w:sz w:val="40"/>
          <w:szCs w:val="40"/>
        </w:rPr>
        <w:t xml:space="preserve">DEHRADUN, UTTARAKHAND </w:t>
      </w:r>
    </w:p>
    <w:p w14:paraId="2A672F21" w14:textId="77777777" w:rsidR="000F0964" w:rsidRDefault="000F0964" w:rsidP="00706D60">
      <w:pPr>
        <w:rPr>
          <w:b/>
          <w:bCs/>
          <w:color w:val="2E74B5" w:themeColor="accent5" w:themeShade="BF"/>
          <w:sz w:val="40"/>
          <w:szCs w:val="40"/>
        </w:rPr>
      </w:pPr>
    </w:p>
    <w:p w14:paraId="1B93BE2F" w14:textId="4B51EE25" w:rsidR="000F0964" w:rsidRDefault="000F0964" w:rsidP="00706D60">
      <w:pPr>
        <w:rPr>
          <w:b/>
          <w:bCs/>
          <w:color w:val="FF0000"/>
          <w:sz w:val="72"/>
          <w:szCs w:val="72"/>
        </w:rPr>
      </w:pPr>
      <w:r>
        <w:rPr>
          <w:b/>
          <w:bCs/>
          <w:color w:val="FF0000"/>
          <w:sz w:val="40"/>
          <w:szCs w:val="40"/>
        </w:rPr>
        <w:t xml:space="preserve">                     </w:t>
      </w:r>
      <w:r>
        <w:rPr>
          <w:b/>
          <w:bCs/>
          <w:color w:val="FF0000"/>
          <w:sz w:val="72"/>
          <w:szCs w:val="72"/>
        </w:rPr>
        <w:t>ASSIGNMENT</w:t>
      </w:r>
    </w:p>
    <w:p w14:paraId="1EADE197" w14:textId="05EBE025" w:rsidR="00C1177C" w:rsidRDefault="00B1575B" w:rsidP="00706D60">
      <w:pPr>
        <w:rPr>
          <w:rFonts w:ascii="Agency FB" w:hAnsi="Agency FB"/>
          <w:b/>
          <w:bCs/>
          <w:color w:val="FF0000"/>
          <w:sz w:val="72"/>
          <w:szCs w:val="72"/>
        </w:rPr>
      </w:pPr>
      <w:r>
        <w:rPr>
          <w:b/>
          <w:bCs/>
          <w:color w:val="FF0000"/>
          <w:sz w:val="72"/>
          <w:szCs w:val="72"/>
        </w:rPr>
        <w:t>(</w:t>
      </w:r>
      <w:r>
        <w:rPr>
          <w:rFonts w:ascii="Agency FB" w:hAnsi="Agency FB"/>
          <w:b/>
          <w:bCs/>
          <w:color w:val="538135" w:themeColor="accent6" w:themeShade="BF"/>
          <w:sz w:val="44"/>
          <w:szCs w:val="44"/>
        </w:rPr>
        <w:t>PRO</w:t>
      </w:r>
      <w:r w:rsidR="000578B7">
        <w:rPr>
          <w:rFonts w:ascii="Agency FB" w:hAnsi="Agency FB"/>
          <w:b/>
          <w:bCs/>
          <w:color w:val="538135" w:themeColor="accent6" w:themeShade="BF"/>
          <w:sz w:val="44"/>
          <w:szCs w:val="44"/>
        </w:rPr>
        <w:t xml:space="preserve">BLEM SOLVING CONCEPT BAND PROGRAMMING IN C </w:t>
      </w:r>
      <w:r w:rsidR="000578B7">
        <w:rPr>
          <w:rFonts w:ascii="Agency FB" w:hAnsi="Agency FB"/>
          <w:b/>
          <w:bCs/>
          <w:color w:val="FF0000"/>
          <w:sz w:val="72"/>
          <w:szCs w:val="72"/>
        </w:rPr>
        <w:t>)</w:t>
      </w:r>
    </w:p>
    <w:p w14:paraId="0406E794" w14:textId="77777777" w:rsidR="00494152" w:rsidRDefault="00494152" w:rsidP="00706D60">
      <w:pPr>
        <w:rPr>
          <w:rFonts w:ascii="Agency FB" w:hAnsi="Agency FB"/>
          <w:b/>
          <w:bCs/>
          <w:color w:val="ED7D31" w:themeColor="accent2"/>
          <w:sz w:val="48"/>
          <w:szCs w:val="48"/>
        </w:rPr>
      </w:pPr>
    </w:p>
    <w:p w14:paraId="24E411B8" w14:textId="2A3344A1" w:rsidR="00494152" w:rsidRDefault="00494152" w:rsidP="00706D60">
      <w:pPr>
        <w:rPr>
          <w:rFonts w:ascii="Agency FB" w:hAnsi="Agency FB"/>
          <w:b/>
          <w:bCs/>
          <w:color w:val="ED7D31" w:themeColor="accent2"/>
          <w:sz w:val="48"/>
          <w:szCs w:val="48"/>
        </w:rPr>
      </w:pPr>
      <w:r>
        <w:rPr>
          <w:rFonts w:ascii="Agency FB" w:hAnsi="Agency FB"/>
          <w:b/>
          <w:bCs/>
          <w:color w:val="ED7D31" w:themeColor="accent2"/>
          <w:sz w:val="48"/>
          <w:szCs w:val="48"/>
        </w:rPr>
        <w:t>SUBMITTED</w:t>
      </w:r>
      <w:r w:rsidR="00790D92">
        <w:rPr>
          <w:rFonts w:ascii="Agency FB" w:hAnsi="Agency FB"/>
          <w:b/>
          <w:bCs/>
          <w:color w:val="ED7D31" w:themeColor="accent2"/>
          <w:sz w:val="48"/>
          <w:szCs w:val="48"/>
        </w:rPr>
        <w:t xml:space="preserve"> TO :                               </w:t>
      </w:r>
      <w:r w:rsidR="002750AA">
        <w:rPr>
          <w:rFonts w:ascii="Agency FB" w:hAnsi="Agency FB"/>
          <w:b/>
          <w:bCs/>
          <w:color w:val="ED7D31" w:themeColor="accent2"/>
          <w:sz w:val="48"/>
          <w:szCs w:val="48"/>
        </w:rPr>
        <w:t>SUBMITTED BY :</w:t>
      </w:r>
    </w:p>
    <w:p w14:paraId="28B7651E" w14:textId="430D838A" w:rsidR="002750AA" w:rsidRDefault="002750AA" w:rsidP="00706D60">
      <w:pPr>
        <w:rPr>
          <w:rFonts w:ascii="Agency FB" w:hAnsi="Agency FB"/>
          <w:b/>
          <w:bCs/>
          <w:color w:val="7030A0"/>
          <w:sz w:val="48"/>
          <w:szCs w:val="48"/>
        </w:rPr>
      </w:pPr>
      <w:r>
        <w:rPr>
          <w:rFonts w:ascii="Agency FB" w:hAnsi="Agency FB"/>
          <w:b/>
          <w:bCs/>
          <w:color w:val="7030A0"/>
          <w:sz w:val="48"/>
          <w:szCs w:val="48"/>
        </w:rPr>
        <w:t>MS. KA</w:t>
      </w:r>
      <w:r w:rsidR="00105734">
        <w:rPr>
          <w:rFonts w:ascii="Agency FB" w:hAnsi="Agency FB"/>
          <w:b/>
          <w:bCs/>
          <w:color w:val="7030A0"/>
          <w:sz w:val="48"/>
          <w:szCs w:val="48"/>
        </w:rPr>
        <w:t xml:space="preserve">MINI BHATT                            PRIYANSHI BARTHWAL </w:t>
      </w:r>
    </w:p>
    <w:p w14:paraId="313100CF" w14:textId="1A0E4CDA" w:rsidR="00105734" w:rsidRDefault="00105734" w:rsidP="00706D60">
      <w:pPr>
        <w:rPr>
          <w:rFonts w:ascii="Agency FB" w:hAnsi="Agency FB"/>
          <w:b/>
          <w:bCs/>
          <w:color w:val="7030A0"/>
          <w:sz w:val="48"/>
          <w:szCs w:val="48"/>
        </w:rPr>
      </w:pPr>
      <w:r>
        <w:rPr>
          <w:rFonts w:ascii="Agency FB" w:hAnsi="Agency FB"/>
          <w:b/>
          <w:bCs/>
          <w:color w:val="7030A0"/>
          <w:sz w:val="48"/>
          <w:szCs w:val="48"/>
        </w:rPr>
        <w:t xml:space="preserve">                                                          </w:t>
      </w:r>
      <w:r w:rsidR="63471649" w:rsidRPr="63471649">
        <w:rPr>
          <w:rFonts w:ascii="Agency FB" w:hAnsi="Agency FB"/>
          <w:b/>
          <w:bCs/>
          <w:color w:val="7030A0"/>
          <w:sz w:val="48"/>
          <w:szCs w:val="48"/>
        </w:rPr>
        <w:t xml:space="preserve">              </w:t>
      </w:r>
      <w:r>
        <w:rPr>
          <w:rFonts w:ascii="Agency FB" w:hAnsi="Agency FB"/>
          <w:b/>
          <w:bCs/>
          <w:color w:val="7030A0"/>
          <w:sz w:val="48"/>
          <w:szCs w:val="48"/>
        </w:rPr>
        <w:t xml:space="preserve">SECTION : </w:t>
      </w:r>
      <w:r w:rsidR="006E7503">
        <w:rPr>
          <w:rFonts w:ascii="Agency FB" w:hAnsi="Agency FB"/>
          <w:b/>
          <w:bCs/>
          <w:color w:val="7030A0"/>
          <w:sz w:val="48"/>
          <w:szCs w:val="48"/>
        </w:rPr>
        <w:t>B</w:t>
      </w:r>
    </w:p>
    <w:p w14:paraId="7C25E159" w14:textId="2A9E3AAC" w:rsidR="00AB7248" w:rsidRDefault="006E7503" w:rsidP="00706D60">
      <w:pPr>
        <w:rPr>
          <w:rFonts w:ascii="Agency FB" w:hAnsi="Agency FB"/>
          <w:b/>
          <w:bCs/>
          <w:color w:val="7030A0"/>
          <w:sz w:val="48"/>
          <w:szCs w:val="48"/>
        </w:rPr>
      </w:pPr>
      <w:r>
        <w:rPr>
          <w:rFonts w:ascii="Agency FB" w:hAnsi="Agency FB"/>
          <w:b/>
          <w:bCs/>
          <w:color w:val="7030A0"/>
          <w:sz w:val="48"/>
          <w:szCs w:val="48"/>
        </w:rPr>
        <w:t xml:space="preserve">                                                          </w:t>
      </w:r>
      <w:r w:rsidR="574C2AA8" w:rsidRPr="574C2AA8">
        <w:rPr>
          <w:rFonts w:ascii="Agency FB" w:hAnsi="Agency FB"/>
          <w:b/>
          <w:bCs/>
          <w:color w:val="7030A0"/>
          <w:sz w:val="48"/>
          <w:szCs w:val="48"/>
        </w:rPr>
        <w:t xml:space="preserve"> </w:t>
      </w:r>
      <w:r w:rsidR="7620EE23" w:rsidRPr="7620EE23">
        <w:rPr>
          <w:rFonts w:ascii="Agency FB" w:hAnsi="Agency FB"/>
          <w:b/>
          <w:bCs/>
          <w:color w:val="7030A0"/>
          <w:sz w:val="48"/>
          <w:szCs w:val="48"/>
        </w:rPr>
        <w:t xml:space="preserve">             </w:t>
      </w:r>
      <w:r>
        <w:rPr>
          <w:rFonts w:ascii="Agency FB" w:hAnsi="Agency FB"/>
          <w:b/>
          <w:bCs/>
          <w:color w:val="7030A0"/>
          <w:sz w:val="48"/>
          <w:szCs w:val="48"/>
        </w:rPr>
        <w:t>STUDENT ID : 25C</w:t>
      </w:r>
      <w:r w:rsidR="00AB7248">
        <w:rPr>
          <w:rFonts w:ascii="Agency FB" w:hAnsi="Agency FB"/>
          <w:b/>
          <w:bCs/>
          <w:color w:val="7030A0"/>
          <w:sz w:val="48"/>
          <w:szCs w:val="48"/>
        </w:rPr>
        <w:t>E-59</w:t>
      </w:r>
    </w:p>
    <w:p w14:paraId="3EBC2AD9" w14:textId="255655CA" w:rsidR="00E96235" w:rsidRPr="00BF7254" w:rsidRDefault="002974C8" w:rsidP="00706D60">
      <w:pPr>
        <w:rPr>
          <w:rFonts w:ascii="Agency FB" w:hAnsi="Agency FB"/>
          <w:b/>
          <w:bCs/>
          <w:color w:val="7030A0"/>
          <w:sz w:val="48"/>
          <w:szCs w:val="48"/>
        </w:rPr>
      </w:pPr>
      <w:r>
        <w:br w:type="page"/>
      </w:r>
      <w:r w:rsidR="00C7287A">
        <w:softHyphen/>
      </w:r>
      <w:r w:rsidR="00C7287A">
        <w:softHyphen/>
      </w:r>
    </w:p>
    <w:sdt>
      <w:sdtPr>
        <w:rPr>
          <w:rFonts w:asciiTheme="minorHAnsi" w:eastAsiaTheme="minorEastAsia" w:hAnsiTheme="minorHAnsi" w:cstheme="minorBidi"/>
          <w:caps w:val="0"/>
          <w:color w:val="auto"/>
          <w:sz w:val="22"/>
          <w:szCs w:val="22"/>
        </w:rPr>
        <w:id w:val="-1038430432"/>
        <w:docPartObj>
          <w:docPartGallery w:val="Table of Contents"/>
          <w:docPartUnique/>
        </w:docPartObj>
      </w:sdtPr>
      <w:sdtEndPr>
        <w:rPr>
          <w:rFonts w:eastAsiaTheme="majorEastAsia"/>
          <w:caps/>
          <w:color w:val="2F5496" w:themeColor="accent1" w:themeShade="BF"/>
          <w:sz w:val="40"/>
          <w:szCs w:val="40"/>
        </w:rPr>
      </w:sdtEndPr>
      <w:sdtContent>
        <w:p w14:paraId="1E48BF6F" w14:textId="783A859F" w:rsidR="00BF7254" w:rsidRDefault="001A0417" w:rsidP="00BF7254">
          <w:pPr>
            <w:pStyle w:val="TOCHeading"/>
            <w:jc w:val="both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7C7D10A0" wp14:editId="64F3B63F">
                    <wp:simplePos x="0" y="0"/>
                    <wp:positionH relativeFrom="page">
                      <wp:posOffset>434975</wp:posOffset>
                    </wp:positionH>
                    <wp:positionV relativeFrom="paragraph">
                      <wp:posOffset>-735330</wp:posOffset>
                    </wp:positionV>
                    <wp:extent cx="6900921" cy="9121140"/>
                    <wp:effectExtent l="0" t="0" r="14605" b="22860"/>
                    <wp:wrapNone/>
                    <wp:docPr id="7" name="Rectangle 7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900921" cy="9121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 xmlns:arto="http://schemas.microsoft.com/office/word/2006/arto">
                <w:pict>
                  <v:rect id="Rectangle 7" style="position:absolute;margin-left:34.25pt;margin-top:-57.9pt;width:543.4pt;height:718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lt="&quot;&quot;" o:spid="_x0000_s1026" filled="f" strokecolor="#2f5496 [2404]" strokeweight="1pt" w14:anchorId="47D4561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">
                    <w10:wrap anchorx="page"/>
                  </v:rect>
                </w:pict>
              </mc:Fallback>
            </mc:AlternateContent>
          </w:r>
        </w:p>
      </w:sdtContent>
    </w:sdt>
    <w:p w14:paraId="5C919698" w14:textId="72ED8D0A" w:rsidR="00C85251" w:rsidRDefault="00C85251" w:rsidP="00706D60">
      <w:pPr>
        <w:rPr>
          <w:noProof/>
        </w:rPr>
      </w:pPr>
      <w:r>
        <w:br w:type="page"/>
      </w:r>
    </w:p>
    <w:p w14:paraId="584B2F17" w14:textId="77777777" w:rsidR="00C85251" w:rsidRDefault="00E653C0" w:rsidP="00706D60">
      <w:r>
        <w:rPr>
          <w:noProof/>
        </w:rPr>
        <w:drawing>
          <wp:anchor distT="0" distB="0" distL="114300" distR="114300" simplePos="0" relativeHeight="251658247" behindDoc="1" locked="0" layoutInCell="1" allowOverlap="1" wp14:anchorId="74A36CEB" wp14:editId="3C967200">
            <wp:simplePos x="0" y="0"/>
            <wp:positionH relativeFrom="page">
              <wp:align>left</wp:align>
            </wp:positionH>
            <wp:positionV relativeFrom="paragraph">
              <wp:posOffset>-1150620</wp:posOffset>
            </wp:positionV>
            <wp:extent cx="7757678" cy="3869319"/>
            <wp:effectExtent l="0" t="0" r="0" b="0"/>
            <wp:wrapNone/>
            <wp:docPr id="13" name="Picture 13" descr="A laptop computer, notebook, mug, pen and plant arranged on a blue su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7678" cy="386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5251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2A042F0" wp14:editId="0934E255">
                <wp:simplePos x="0" y="0"/>
                <wp:positionH relativeFrom="page">
                  <wp:posOffset>436245</wp:posOffset>
                </wp:positionH>
                <wp:positionV relativeFrom="paragraph">
                  <wp:posOffset>-448310</wp:posOffset>
                </wp:positionV>
                <wp:extent cx="6900921" cy="9121140"/>
                <wp:effectExtent l="0" t="0" r="14605" b="22860"/>
                <wp:wrapNone/>
                <wp:docPr id="12" name="Rectangle 1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921" cy="9121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 xmlns:arto="http://schemas.microsoft.com/office/word/2006/arto">
            <w:pict>
              <v:rect id="Rectangle 12" style="position:absolute;margin-left:34.35pt;margin-top:-35.3pt;width:543.4pt;height:718.2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lt="&quot;&quot;" o:spid="_x0000_s1026" filled="f" strokecolor="#2f5496 [2404]" strokeweight="1pt" w14:anchorId="0D15B87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">
                <w10:wrap anchorx="page"/>
              </v:rect>
            </w:pict>
          </mc:Fallback>
        </mc:AlternateContent>
      </w:r>
    </w:p>
    <w:p w14:paraId="575A7872" w14:textId="77777777" w:rsidR="00C85251" w:rsidRDefault="00C85251" w:rsidP="00706D60"/>
    <w:p w14:paraId="44CB8741" w14:textId="77777777" w:rsidR="00C85251" w:rsidRDefault="00C85251" w:rsidP="00706D60"/>
    <w:p w14:paraId="4F109A49" w14:textId="77777777" w:rsidR="00C85251" w:rsidRDefault="00C85251" w:rsidP="00706D60"/>
    <w:p w14:paraId="4AFBBBE9" w14:textId="77777777" w:rsidR="00C85251" w:rsidRDefault="00C85251" w:rsidP="00706D60"/>
    <w:p w14:paraId="3664A7DF" w14:textId="77777777" w:rsidR="00C85251" w:rsidRDefault="00C85251" w:rsidP="00706D60"/>
    <w:p w14:paraId="4E88E1C3" w14:textId="77777777" w:rsidR="00C85251" w:rsidRDefault="00C85251" w:rsidP="00706D60"/>
    <w:p w14:paraId="7449E82D" w14:textId="77777777" w:rsidR="00706D60" w:rsidRDefault="00706D60" w:rsidP="00706D60"/>
    <w:p w14:paraId="525D0D98" w14:textId="77777777" w:rsidR="00706D60" w:rsidRDefault="00706D60" w:rsidP="00706D60"/>
    <w:p w14:paraId="6EBE070A" w14:textId="77777777" w:rsidR="00F85071" w:rsidRDefault="00F85071" w:rsidP="00706D60">
      <w:pPr>
        <w:rPr>
          <w:sz w:val="52"/>
          <w:szCs w:val="52"/>
        </w:rPr>
      </w:pPr>
    </w:p>
    <w:p w14:paraId="71398962" w14:textId="157E1E7F" w:rsidR="00A65DE6" w:rsidRDefault="006A4457" w:rsidP="00706D60">
      <w:pPr>
        <w:rPr>
          <w:sz w:val="52"/>
          <w:szCs w:val="52"/>
        </w:rPr>
      </w:pPr>
      <w:r>
        <w:rPr>
          <w:sz w:val="52"/>
          <w:szCs w:val="52"/>
        </w:rPr>
        <w:t xml:space="preserve">Q.1 : </w:t>
      </w:r>
      <w:r w:rsidR="00F85071">
        <w:rPr>
          <w:sz w:val="52"/>
          <w:szCs w:val="52"/>
        </w:rPr>
        <w:t xml:space="preserve">PROGRAME TO </w:t>
      </w:r>
      <w:r w:rsidR="00E93412">
        <w:rPr>
          <w:sz w:val="52"/>
          <w:szCs w:val="52"/>
        </w:rPr>
        <w:t xml:space="preserve">PRINT </w:t>
      </w:r>
      <w:r w:rsidR="00F85071">
        <w:rPr>
          <w:sz w:val="52"/>
          <w:szCs w:val="52"/>
        </w:rPr>
        <w:t xml:space="preserve"> “</w:t>
      </w:r>
      <w:r w:rsidR="00E93412">
        <w:rPr>
          <w:sz w:val="52"/>
          <w:szCs w:val="52"/>
        </w:rPr>
        <w:t>HELLO</w:t>
      </w:r>
      <w:r w:rsidR="00A65DE6">
        <w:rPr>
          <w:sz w:val="52"/>
          <w:szCs w:val="52"/>
        </w:rPr>
        <w:t xml:space="preserve"> WORLD</w:t>
      </w:r>
      <w:r w:rsidR="00F85071">
        <w:rPr>
          <w:sz w:val="52"/>
          <w:szCs w:val="52"/>
        </w:rPr>
        <w:t>”</w:t>
      </w:r>
    </w:p>
    <w:p w14:paraId="60E8D594" w14:textId="32621410" w:rsidR="004560A2" w:rsidRDefault="00A65DE6" w:rsidP="004560A2">
      <w:r>
        <w:rPr>
          <w:noProof/>
        </w:rPr>
        <w:drawing>
          <wp:inline distT="0" distB="0" distL="0" distR="0" wp14:anchorId="71B97E4C" wp14:editId="1B8BE74E">
            <wp:extent cx="4976037" cy="2094220"/>
            <wp:effectExtent l="0" t="0" r="0" b="1905"/>
            <wp:docPr id="10335733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73347" name="Picture 10335733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644" cy="21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6C2">
        <w:rPr>
          <w:noProof/>
        </w:rPr>
        <w:drawing>
          <wp:inline distT="0" distB="0" distL="0" distR="0" wp14:anchorId="1A30EE18" wp14:editId="68804E7F">
            <wp:extent cx="4620270" cy="1905266"/>
            <wp:effectExtent l="0" t="0" r="8890" b="0"/>
            <wp:docPr id="19127986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98643" name="Picture 5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Toc11326580"/>
    </w:p>
    <w:p w14:paraId="7947D0CF" w14:textId="3498B1C6" w:rsidR="008A743D" w:rsidRPr="004560A2" w:rsidRDefault="001A70F2" w:rsidP="004560A2">
      <w:pPr>
        <w:rPr>
          <w:sz w:val="44"/>
          <w:szCs w:val="44"/>
        </w:rPr>
      </w:pPr>
      <w:r w:rsidRPr="004560A2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CDB9525" wp14:editId="1EF5841C">
                <wp:simplePos x="0" y="0"/>
                <wp:positionH relativeFrom="page">
                  <wp:posOffset>434975</wp:posOffset>
                </wp:positionH>
                <wp:positionV relativeFrom="paragraph">
                  <wp:posOffset>-444500</wp:posOffset>
                </wp:positionV>
                <wp:extent cx="6900921" cy="9121140"/>
                <wp:effectExtent l="0" t="0" r="14605" b="22860"/>
                <wp:wrapNone/>
                <wp:docPr id="14" name="Rectangl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921" cy="9121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 xmlns:arto="http://schemas.microsoft.com/office/word/2006/arto">
            <w:pict>
              <v:rect id="Rectangle 14" style="position:absolute;margin-left:34.25pt;margin-top:-35pt;width:543.4pt;height:718.2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lt="&quot;&quot;" o:spid="_x0000_s1026" filled="f" strokecolor="#2f5496 [2404]" strokeweight="1pt" w14:anchorId="0E5655B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">
                <w10:wrap anchorx="page"/>
              </v:rect>
            </w:pict>
          </mc:Fallback>
        </mc:AlternateContent>
      </w:r>
      <w:bookmarkEnd w:id="0"/>
      <w:r w:rsidR="00250056" w:rsidRPr="004560A2">
        <w:rPr>
          <w:sz w:val="44"/>
          <w:szCs w:val="44"/>
        </w:rPr>
        <w:t xml:space="preserve">Q.2 : PROGRAM TO </w:t>
      </w:r>
      <w:r w:rsidR="008A743D" w:rsidRPr="004560A2">
        <w:rPr>
          <w:sz w:val="44"/>
          <w:szCs w:val="44"/>
        </w:rPr>
        <w:t xml:space="preserve">CHECK WHETHER A NUMBER IS EVEN OR ODD </w:t>
      </w:r>
    </w:p>
    <w:p w14:paraId="4F43E905" w14:textId="778805B0" w:rsidR="00E930ED" w:rsidRDefault="00E930ED" w:rsidP="00706D60"/>
    <w:p w14:paraId="7B4F3A02" w14:textId="44E70FAF" w:rsidR="00E930ED" w:rsidRDefault="00DA2713" w:rsidP="00706D60">
      <w:r>
        <w:rPr>
          <w:noProof/>
        </w:rPr>
        <w:drawing>
          <wp:inline distT="0" distB="0" distL="0" distR="0" wp14:anchorId="6F519672" wp14:editId="6F3D25C5">
            <wp:extent cx="5241290" cy="3466214"/>
            <wp:effectExtent l="0" t="0" r="0" b="1270"/>
            <wp:docPr id="807038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8179" name="Picture 8070381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993" cy="34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AE11" w14:textId="75B821B1" w:rsidR="00C93C3E" w:rsidRDefault="00DA2713" w:rsidP="00706D60">
      <w:r>
        <w:rPr>
          <w:noProof/>
        </w:rPr>
        <w:drawing>
          <wp:inline distT="0" distB="0" distL="0" distR="0" wp14:anchorId="3B3E89F2" wp14:editId="400DEED2">
            <wp:extent cx="4189228" cy="1793240"/>
            <wp:effectExtent l="0" t="0" r="1905" b="0"/>
            <wp:docPr id="1605087885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87885" name="Picture 7" descr="A screenshot of a computer scree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399" cy="180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7BD46" wp14:editId="2E01EEF0">
            <wp:extent cx="4163695" cy="1572895"/>
            <wp:effectExtent l="0" t="0" r="8255" b="8255"/>
            <wp:docPr id="7886519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3E543A" w14:textId="3F976248" w:rsidR="00BD0A68" w:rsidRDefault="003B2065" w:rsidP="00706D60">
      <w:pPr>
        <w:rPr>
          <w:sz w:val="44"/>
          <w:szCs w:val="44"/>
        </w:rPr>
      </w:pPr>
      <w:r>
        <w:rPr>
          <w:sz w:val="44"/>
          <w:szCs w:val="44"/>
        </w:rPr>
        <w:t xml:space="preserve">Q.3 : </w:t>
      </w:r>
      <w:r w:rsidR="005B48C3">
        <w:rPr>
          <w:sz w:val="44"/>
          <w:szCs w:val="44"/>
        </w:rPr>
        <w:t>PROGRAM TO FIND LARGEST</w:t>
      </w:r>
      <w:r w:rsidR="008E317F">
        <w:rPr>
          <w:sz w:val="44"/>
          <w:szCs w:val="44"/>
        </w:rPr>
        <w:t xml:space="preserve"> </w:t>
      </w:r>
      <w:r w:rsidR="00995073">
        <w:rPr>
          <w:sz w:val="44"/>
          <w:szCs w:val="44"/>
        </w:rPr>
        <w:t>AM</w:t>
      </w:r>
      <w:r w:rsidR="005B48C3">
        <w:rPr>
          <w:sz w:val="44"/>
          <w:szCs w:val="44"/>
        </w:rPr>
        <w:t xml:space="preserve">ONG THREE NUMBERS </w:t>
      </w:r>
    </w:p>
    <w:p w14:paraId="0DDC3696" w14:textId="4A2BD1E8" w:rsidR="00436B8A" w:rsidRDefault="001D4F04" w:rsidP="00706D60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97A9CCD" wp14:editId="5E4EFEA5">
            <wp:extent cx="4805182" cy="5124893"/>
            <wp:effectExtent l="0" t="0" r="0" b="0"/>
            <wp:docPr id="570539903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39903" name="Picture 10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01" cy="514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B8A">
        <w:rPr>
          <w:noProof/>
        </w:rPr>
        <w:drawing>
          <wp:inline distT="0" distB="0" distL="0" distR="0" wp14:anchorId="574CAD6E" wp14:editId="7E9BD012">
            <wp:extent cx="4646428" cy="2089150"/>
            <wp:effectExtent l="0" t="0" r="1905" b="6350"/>
            <wp:docPr id="213657591" name="Picture 1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7591" name="Picture 12" descr="A screen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206" cy="20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F7AF" w14:textId="569D73CF" w:rsidR="00436B8A" w:rsidRDefault="00FE7D27" w:rsidP="00706D60">
      <w:pPr>
        <w:rPr>
          <w:sz w:val="44"/>
          <w:szCs w:val="44"/>
        </w:rPr>
      </w:pPr>
      <w:r>
        <w:rPr>
          <w:sz w:val="44"/>
          <w:szCs w:val="44"/>
        </w:rPr>
        <w:t xml:space="preserve">Q.4 </w:t>
      </w:r>
      <w:r w:rsidR="00A50D4A">
        <w:rPr>
          <w:sz w:val="44"/>
          <w:szCs w:val="44"/>
        </w:rPr>
        <w:t xml:space="preserve">: PROGRAME TO CHECK LEAP YEAR </w:t>
      </w:r>
    </w:p>
    <w:p w14:paraId="76676F1C" w14:textId="2B098098" w:rsidR="00247D87" w:rsidRDefault="00791437" w:rsidP="00706D60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83B114C" wp14:editId="02A3AE7A">
            <wp:extent cx="5209540" cy="3168502"/>
            <wp:effectExtent l="0" t="0" r="0" b="0"/>
            <wp:docPr id="901660172" name="Picture 1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60172" name="Picture 13" descr="A screenshot of a computer cod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404" cy="31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724">
        <w:rPr>
          <w:sz w:val="44"/>
          <w:szCs w:val="44"/>
        </w:rPr>
        <w:t xml:space="preserve"> </w:t>
      </w:r>
    </w:p>
    <w:p w14:paraId="792B2792" w14:textId="143D9096" w:rsidR="00247D87" w:rsidRDefault="00941BD5" w:rsidP="00706D60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3635035" wp14:editId="5E972B92">
            <wp:extent cx="4369981" cy="1977324"/>
            <wp:effectExtent l="0" t="0" r="0" b="4445"/>
            <wp:docPr id="63380713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7132" name="Picture 14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898" cy="19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2B33" w14:textId="1E9344EE" w:rsidR="00941BD5" w:rsidRDefault="00032ADE" w:rsidP="00706D60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6DBDC26" wp14:editId="7E372537">
            <wp:extent cx="4295553" cy="1838960"/>
            <wp:effectExtent l="0" t="0" r="0" b="8890"/>
            <wp:docPr id="49898084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80846" name="Picture 15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26" cy="18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3874" w14:textId="77777777" w:rsidR="00EE7EAB" w:rsidRDefault="00B93C6C" w:rsidP="00706D60">
      <w:pPr>
        <w:rPr>
          <w:sz w:val="44"/>
          <w:szCs w:val="44"/>
        </w:rPr>
      </w:pPr>
      <w:r>
        <w:rPr>
          <w:sz w:val="44"/>
          <w:szCs w:val="44"/>
        </w:rPr>
        <w:t>Q.</w:t>
      </w:r>
      <w:r w:rsidR="0032235C">
        <w:rPr>
          <w:sz w:val="44"/>
          <w:szCs w:val="44"/>
        </w:rPr>
        <w:t>5 : PR</w:t>
      </w:r>
      <w:r w:rsidR="007B0F25">
        <w:rPr>
          <w:sz w:val="44"/>
          <w:szCs w:val="44"/>
        </w:rPr>
        <w:t xml:space="preserve">OGRAM USING GOTO TO REPEAT </w:t>
      </w:r>
      <w:r w:rsidR="00EE7EAB">
        <w:rPr>
          <w:sz w:val="44"/>
          <w:szCs w:val="44"/>
        </w:rPr>
        <w:t xml:space="preserve">INPUT UNTIL A POSITIVE NUMBER IS ENTERED </w:t>
      </w:r>
    </w:p>
    <w:p w14:paraId="0B87A574" w14:textId="1F3C8F1B" w:rsidR="00EE7EAB" w:rsidRDefault="00EE7EAB" w:rsidP="00706D60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13B2C77" wp14:editId="16D059E9">
            <wp:extent cx="6442022" cy="4284345"/>
            <wp:effectExtent l="0" t="0" r="0" b="1905"/>
            <wp:docPr id="165939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93729" name="Picture 16593937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116" cy="432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1A850" wp14:editId="39FB8BA6">
            <wp:extent cx="6448287" cy="1823000"/>
            <wp:effectExtent l="0" t="0" r="0" b="0"/>
            <wp:docPr id="21228447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44776" name="Picture 212284477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287" cy="18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F25">
        <w:rPr>
          <w:sz w:val="44"/>
          <w:szCs w:val="44"/>
        </w:rPr>
        <w:t xml:space="preserve"> </w:t>
      </w:r>
    </w:p>
    <w:p w14:paraId="7A99218E" w14:textId="37D7D6A6" w:rsidR="00C85251" w:rsidRDefault="00BE6117" w:rsidP="00613E07">
      <w:pPr>
        <w:rPr>
          <w:sz w:val="48"/>
          <w:szCs w:val="48"/>
        </w:rPr>
      </w:pPr>
      <w:r>
        <w:rPr>
          <w:sz w:val="48"/>
          <w:szCs w:val="48"/>
        </w:rPr>
        <w:t xml:space="preserve">Q.6 : PROGRAM USING SWITCH CASE TO </w:t>
      </w:r>
      <w:r w:rsidR="0084703B">
        <w:rPr>
          <w:sz w:val="48"/>
          <w:szCs w:val="48"/>
        </w:rPr>
        <w:t>PERFORM BASIC ARTHMETI</w:t>
      </w:r>
      <w:bookmarkStart w:id="1" w:name="_Toc11326581"/>
      <w:r w:rsidR="00F0027A">
        <w:rPr>
          <w:noProof/>
        </w:rPr>
        <w:drawing>
          <wp:inline distT="0" distB="0" distL="0" distR="0" wp14:anchorId="7B607922" wp14:editId="725B26A4">
            <wp:extent cx="6507126" cy="7134225"/>
            <wp:effectExtent l="0" t="0" r="8255" b="0"/>
            <wp:docPr id="4720399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39906" name="Picture 47203990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051" cy="718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19F24CDA" w14:textId="08BA11FF" w:rsidR="0077527D" w:rsidRDefault="0077527D" w:rsidP="00613E0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6551213A" wp14:editId="3BD4A3C3">
            <wp:extent cx="5751830" cy="1754372"/>
            <wp:effectExtent l="0" t="0" r="1270" b="0"/>
            <wp:docPr id="3102295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29588" name="Picture 5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222" cy="17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5C60" w14:textId="24A94427" w:rsidR="003B6DA7" w:rsidRDefault="003B6DA7" w:rsidP="00613E0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0CA852AE" wp14:editId="66CAFD66">
            <wp:extent cx="5749767" cy="1701209"/>
            <wp:effectExtent l="0" t="0" r="3810" b="0"/>
            <wp:docPr id="8060368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36836" name="Picture 6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58" cy="17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538B" w14:textId="2E59B098" w:rsidR="00A37768" w:rsidRDefault="00A37768" w:rsidP="00613E0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1D8781B" wp14:editId="145A07FB">
            <wp:extent cx="5805170" cy="1839433"/>
            <wp:effectExtent l="0" t="0" r="5080" b="8890"/>
            <wp:docPr id="82074847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48477" name="Picture 8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41" cy="18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C8D1" w14:textId="10AC1931" w:rsidR="00AD21EC" w:rsidRDefault="00AD21EC" w:rsidP="00613E0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54F1D95" wp14:editId="58600E1B">
            <wp:extent cx="5762625" cy="2232837"/>
            <wp:effectExtent l="0" t="0" r="0" b="0"/>
            <wp:docPr id="59987582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75829" name="Picture 9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459" cy="223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2692" w14:textId="471075AB" w:rsidR="00613E07" w:rsidRDefault="00FB2958" w:rsidP="00613E07">
      <w:pPr>
        <w:rPr>
          <w:sz w:val="48"/>
          <w:szCs w:val="48"/>
        </w:rPr>
      </w:pPr>
      <w:r>
        <w:rPr>
          <w:sz w:val="48"/>
          <w:szCs w:val="48"/>
        </w:rPr>
        <w:t>Q.</w:t>
      </w:r>
      <w:r w:rsidR="00B164B2">
        <w:rPr>
          <w:sz w:val="48"/>
          <w:szCs w:val="48"/>
        </w:rPr>
        <w:t xml:space="preserve">7 </w:t>
      </w:r>
      <w:r>
        <w:rPr>
          <w:sz w:val="48"/>
          <w:szCs w:val="48"/>
        </w:rPr>
        <w:t>:</w:t>
      </w:r>
      <w:r w:rsidR="00B164B2">
        <w:rPr>
          <w:sz w:val="48"/>
          <w:szCs w:val="48"/>
        </w:rPr>
        <w:t xml:space="preserve"> PROGRAM TO </w:t>
      </w:r>
      <w:r w:rsidR="004F6CCF">
        <w:rPr>
          <w:sz w:val="48"/>
          <w:szCs w:val="48"/>
        </w:rPr>
        <w:t>DIS</w:t>
      </w:r>
      <w:r w:rsidR="005656C1">
        <w:rPr>
          <w:sz w:val="48"/>
          <w:szCs w:val="48"/>
        </w:rPr>
        <w:t>PLAY THE MULTIPLICATION TA</w:t>
      </w:r>
      <w:r w:rsidR="002739C4">
        <w:rPr>
          <w:sz w:val="48"/>
          <w:szCs w:val="48"/>
        </w:rPr>
        <w:t>BLE USING LOOPS</w:t>
      </w:r>
    </w:p>
    <w:p w14:paraId="64D0E9FB" w14:textId="380CE1D7" w:rsidR="00B97F66" w:rsidRDefault="00B97F66" w:rsidP="00613E0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6140C4D4" wp14:editId="21320205">
            <wp:extent cx="5985510" cy="3668233"/>
            <wp:effectExtent l="0" t="0" r="0" b="8890"/>
            <wp:docPr id="44968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80811" name="Picture 44968081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224" cy="36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C416" w14:textId="77777777" w:rsidR="00BC34A2" w:rsidRDefault="00B97F66" w:rsidP="00BC34A2">
      <w:pPr>
        <w:rPr>
          <w:sz w:val="44"/>
          <w:szCs w:val="44"/>
        </w:rPr>
      </w:pPr>
      <w:r>
        <w:rPr>
          <w:noProof/>
          <w:sz w:val="48"/>
          <w:szCs w:val="48"/>
        </w:rPr>
        <w:drawing>
          <wp:inline distT="0" distB="0" distL="0" distR="0" wp14:anchorId="1A7B5A41" wp14:editId="38D61CE5">
            <wp:extent cx="5805170" cy="3466214"/>
            <wp:effectExtent l="0" t="0" r="5080" b="1270"/>
            <wp:docPr id="1844268447" name="Picture 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68447" name="Picture 2" descr="A black screen with white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663" cy="348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28D0" w14:textId="362FA61C" w:rsidR="00BC34A2" w:rsidRDefault="00BC34A2" w:rsidP="00BC34A2">
      <w:pPr>
        <w:rPr>
          <w:sz w:val="44"/>
          <w:szCs w:val="44"/>
        </w:rPr>
      </w:pPr>
      <w:r>
        <w:rPr>
          <w:sz w:val="44"/>
          <w:szCs w:val="44"/>
        </w:rPr>
        <w:t>Q.</w:t>
      </w:r>
      <w:r w:rsidR="00AC4EDE">
        <w:rPr>
          <w:sz w:val="44"/>
          <w:szCs w:val="44"/>
        </w:rPr>
        <w:t xml:space="preserve">8 : PROGRAM TO PRINT FACTORIAL </w:t>
      </w:r>
      <w:r w:rsidR="00F475A1">
        <w:rPr>
          <w:sz w:val="44"/>
          <w:szCs w:val="44"/>
        </w:rPr>
        <w:t xml:space="preserve">USING WHILE LOOP </w:t>
      </w:r>
    </w:p>
    <w:p w14:paraId="0906ED66" w14:textId="4AC6F4F3" w:rsidR="00F475A1" w:rsidRDefault="00474AAE" w:rsidP="00BC34A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DAFE711" wp14:editId="744BFBA9">
            <wp:extent cx="6336736" cy="4191755"/>
            <wp:effectExtent l="0" t="0" r="6985" b="0"/>
            <wp:docPr id="1634471893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71893" name="Picture 5" descr="A screenshot of a computer program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137" cy="42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168D" w14:textId="77777777" w:rsidR="0091710D" w:rsidRDefault="0091710D" w:rsidP="00BC34A2">
      <w:pPr>
        <w:rPr>
          <w:sz w:val="44"/>
          <w:szCs w:val="44"/>
        </w:rPr>
      </w:pPr>
    </w:p>
    <w:p w14:paraId="7B200C19" w14:textId="3419C206" w:rsidR="0091710D" w:rsidRDefault="0091710D" w:rsidP="00BC34A2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B354209" wp14:editId="4E256639">
            <wp:extent cx="6129020" cy="1982709"/>
            <wp:effectExtent l="0" t="0" r="5080" b="0"/>
            <wp:docPr id="165590330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03305" name="Picture 6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125" cy="19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4114" w14:textId="77777777" w:rsidR="00BC34A2" w:rsidRDefault="00BC34A2" w:rsidP="00BC34A2">
      <w:pPr>
        <w:rPr>
          <w:sz w:val="44"/>
          <w:szCs w:val="44"/>
        </w:rPr>
      </w:pPr>
    </w:p>
    <w:p w14:paraId="3947429D" w14:textId="0679B619" w:rsidR="006512AE" w:rsidRPr="00BC34A2" w:rsidRDefault="00F96824" w:rsidP="00BC34A2">
      <w:pPr>
        <w:rPr>
          <w:sz w:val="48"/>
          <w:szCs w:val="48"/>
        </w:rPr>
      </w:pPr>
      <w:r>
        <w:rPr>
          <w:sz w:val="44"/>
          <w:szCs w:val="44"/>
        </w:rPr>
        <w:t>Q.</w:t>
      </w:r>
      <w:r w:rsidR="00B13DC0">
        <w:rPr>
          <w:sz w:val="44"/>
          <w:szCs w:val="44"/>
        </w:rPr>
        <w:t>9 :   PROGRAM TO PRINT FIBO</w:t>
      </w:r>
      <w:r w:rsidR="00120B66">
        <w:rPr>
          <w:sz w:val="44"/>
          <w:szCs w:val="44"/>
        </w:rPr>
        <w:t>NACCI SERIES USI</w:t>
      </w:r>
      <w:r w:rsidR="00434237">
        <w:rPr>
          <w:sz w:val="44"/>
          <w:szCs w:val="44"/>
        </w:rPr>
        <w:t xml:space="preserve">NG FOR LOOP  </w:t>
      </w:r>
    </w:p>
    <w:p w14:paraId="314F09AB" w14:textId="77777777" w:rsidR="00434237" w:rsidRDefault="00434237" w:rsidP="00434237"/>
    <w:p w14:paraId="36BADA8D" w14:textId="77777777" w:rsidR="00434237" w:rsidRDefault="00434237" w:rsidP="00434237">
      <w:r>
        <w:rPr>
          <w:noProof/>
        </w:rPr>
        <w:drawing>
          <wp:inline distT="0" distB="0" distL="0" distR="0" wp14:anchorId="53487BD3" wp14:editId="0F77174F">
            <wp:extent cx="6177280" cy="3710763"/>
            <wp:effectExtent l="0" t="0" r="0" b="4445"/>
            <wp:docPr id="5692085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08516" name="Picture 5692085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709" cy="37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8E51" w14:textId="77777777" w:rsidR="00071F67" w:rsidRDefault="00071F67" w:rsidP="00434237"/>
    <w:p w14:paraId="4F327553" w14:textId="6D5FADA4" w:rsidR="00434237" w:rsidRDefault="00434237" w:rsidP="00434237">
      <w:r>
        <w:rPr>
          <w:noProof/>
        </w:rPr>
        <w:drawing>
          <wp:inline distT="0" distB="0" distL="0" distR="0" wp14:anchorId="0A956E82" wp14:editId="176D946F">
            <wp:extent cx="5954233" cy="2200910"/>
            <wp:effectExtent l="0" t="0" r="8890" b="8890"/>
            <wp:docPr id="31503063" name="Picture 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3063" name="Picture 4" descr="A black screen with white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695" cy="220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6D4C" w14:textId="77777777" w:rsidR="00F86EE7" w:rsidRDefault="00F86EE7" w:rsidP="00434237"/>
    <w:p w14:paraId="44A7ACD5" w14:textId="6F9E4EB4" w:rsidR="00071F67" w:rsidRDefault="00E95026" w:rsidP="00071F67">
      <w:pPr>
        <w:tabs>
          <w:tab w:val="left" w:pos="8526"/>
        </w:tabs>
        <w:rPr>
          <w:sz w:val="36"/>
          <w:szCs w:val="36"/>
        </w:rPr>
      </w:pPr>
      <w:r>
        <w:rPr>
          <w:sz w:val="36"/>
          <w:szCs w:val="36"/>
        </w:rPr>
        <w:t xml:space="preserve">      </w:t>
      </w:r>
      <w:r w:rsidR="00071F67">
        <w:rPr>
          <w:sz w:val="36"/>
          <w:szCs w:val="36"/>
        </w:rPr>
        <w:tab/>
      </w:r>
    </w:p>
    <w:p w14:paraId="5A96E838" w14:textId="76E830DE" w:rsidR="002A0217" w:rsidRDefault="002A0217" w:rsidP="00434237">
      <w:pPr>
        <w:rPr>
          <w:sz w:val="36"/>
          <w:szCs w:val="36"/>
        </w:rPr>
      </w:pPr>
      <w:r>
        <w:rPr>
          <w:sz w:val="36"/>
          <w:szCs w:val="36"/>
        </w:rPr>
        <w:t xml:space="preserve">Q. </w:t>
      </w:r>
      <w:r w:rsidR="00B5456E">
        <w:rPr>
          <w:sz w:val="36"/>
          <w:szCs w:val="36"/>
        </w:rPr>
        <w:t>10 : PROGRAM TO FIND SUM OF</w:t>
      </w:r>
      <w:r w:rsidR="00F86EE7">
        <w:rPr>
          <w:sz w:val="36"/>
          <w:szCs w:val="36"/>
        </w:rPr>
        <w:t xml:space="preserve"> DIGITS OF A NUMBER</w:t>
      </w:r>
    </w:p>
    <w:p w14:paraId="4D483C86" w14:textId="62EB6D86" w:rsidR="00F86EE7" w:rsidRDefault="00270A90" w:rsidP="004342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CD5A064" wp14:editId="11F36E74">
            <wp:extent cx="5693786" cy="4490519"/>
            <wp:effectExtent l="0" t="0" r="2540" b="5715"/>
            <wp:docPr id="5535403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4039" name="Picture 1" descr="A computer screen shot of a program cod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450" cy="451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94E3" w14:textId="77777777" w:rsidR="00270A90" w:rsidRDefault="00270A90" w:rsidP="00434237">
      <w:pPr>
        <w:rPr>
          <w:sz w:val="36"/>
          <w:szCs w:val="36"/>
        </w:rPr>
      </w:pPr>
    </w:p>
    <w:p w14:paraId="5B0A2415" w14:textId="23FC4CA3" w:rsidR="00270A90" w:rsidRPr="002A0217" w:rsidRDefault="00270A90" w:rsidP="004342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114D5A5" wp14:editId="3CF50EFE">
            <wp:extent cx="5693410" cy="1665837"/>
            <wp:effectExtent l="0" t="0" r="2540" b="0"/>
            <wp:docPr id="1929530943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30943" name="Picture 2" descr="A screen 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141" cy="167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D5EB" w14:textId="77777777" w:rsidR="00434237" w:rsidRDefault="00434237" w:rsidP="00434237"/>
    <w:p w14:paraId="7C47E51F" w14:textId="732E538F" w:rsidR="00434237" w:rsidRPr="00434237" w:rsidRDefault="00434237" w:rsidP="00434237">
      <w:pPr>
        <w:sectPr w:rsidR="00434237" w:rsidRPr="00434237" w:rsidSect="00BD0A68">
          <w:footerReference w:type="default" r:id="rId37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D2DE213" w14:textId="3B443317" w:rsidR="00E930ED" w:rsidRPr="006512AE" w:rsidRDefault="00E930ED" w:rsidP="00706D60">
      <w:pPr>
        <w:pStyle w:val="Heading2"/>
      </w:pPr>
    </w:p>
    <w:p w14:paraId="721BEAF1" w14:textId="6468636D" w:rsidR="006512AE" w:rsidRDefault="006512AE" w:rsidP="00706D60"/>
    <w:p w14:paraId="341111AB" w14:textId="579D05EC" w:rsidR="006512AE" w:rsidRDefault="006512AE" w:rsidP="00706D60"/>
    <w:p w14:paraId="0DDF992D" w14:textId="77777777" w:rsidR="006512AE" w:rsidRDefault="006512AE" w:rsidP="00706D60"/>
    <w:p w14:paraId="560414D5" w14:textId="6C138920" w:rsidR="006512AE" w:rsidRPr="006512AE" w:rsidRDefault="006512AE" w:rsidP="00706D60">
      <w:pPr>
        <w:pStyle w:val="Heading2"/>
        <w:rPr>
          <w:sz w:val="28"/>
        </w:rPr>
      </w:pPr>
      <w:r>
        <w:br w:type="column"/>
      </w:r>
    </w:p>
    <w:p w14:paraId="75A02623" w14:textId="13BB4576" w:rsidR="006512AE" w:rsidRDefault="006512AE" w:rsidP="00706D60"/>
    <w:p w14:paraId="5BBA17F6" w14:textId="77777777" w:rsidR="00165112" w:rsidRDefault="00165112" w:rsidP="00281253">
      <w:pPr>
        <w:pStyle w:val="NoSpacing"/>
      </w:pPr>
      <w:r>
        <w:br w:type="page"/>
      </w:r>
    </w:p>
    <w:p w14:paraId="0D3619DA" w14:textId="77777777" w:rsidR="00165112" w:rsidRDefault="00165112" w:rsidP="00706D60">
      <w:pPr>
        <w:pStyle w:val="Heading2"/>
        <w:sectPr w:rsidR="00165112" w:rsidSect="006512AE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bookmarkStart w:id="2" w:name="_Toc11326585"/>
    <w:p w14:paraId="6F8A7FBB" w14:textId="7E1EF2A0" w:rsidR="006512AE" w:rsidRDefault="00165112" w:rsidP="00706D60">
      <w:pPr>
        <w:pStyle w:val="Heading1"/>
      </w:pPr>
      <w:r w:rsidRPr="00873804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07099B4" wp14:editId="7AC52BDF">
                <wp:simplePos x="0" y="0"/>
                <wp:positionH relativeFrom="page">
                  <wp:posOffset>435610</wp:posOffset>
                </wp:positionH>
                <wp:positionV relativeFrom="paragraph">
                  <wp:posOffset>-443230</wp:posOffset>
                </wp:positionV>
                <wp:extent cx="6900921" cy="9121140"/>
                <wp:effectExtent l="0" t="0" r="14605" b="22860"/>
                <wp:wrapNone/>
                <wp:docPr id="64" name="Rectangle 6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921" cy="9121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 xmlns:arto="http://schemas.microsoft.com/office/word/2006/arto">
            <w:pict>
              <v:rect id="Rectangle 64" style="position:absolute;margin-left:34.3pt;margin-top:-34.9pt;width:543.4pt;height:718.2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lt="&quot;&quot;" o:spid="_x0000_s1026" filled="f" strokecolor="#2f5496 [2404]" strokeweight="1pt" w14:anchorId="605160A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">
                <w10:wrap anchorx="page"/>
              </v:rect>
            </w:pict>
          </mc:Fallback>
        </mc:AlternateContent>
      </w:r>
      <w:bookmarkEnd w:id="2"/>
      <w:r w:rsidR="00242386">
        <w:t>Q. 11</w:t>
      </w:r>
      <w:r w:rsidR="00AB2513">
        <w:t xml:space="preserve"> : PROGRAM TO REVERSE A NUMBER </w:t>
      </w:r>
    </w:p>
    <w:p w14:paraId="4DD74AD5" w14:textId="77777777" w:rsidR="0089052E" w:rsidRPr="0089052E" w:rsidRDefault="0089052E" w:rsidP="0089052E"/>
    <w:p w14:paraId="2F532A56" w14:textId="05D4F4F4" w:rsidR="00165112" w:rsidRDefault="00484FD6" w:rsidP="00706D60">
      <w:r>
        <w:rPr>
          <w:noProof/>
        </w:rPr>
        <w:drawing>
          <wp:inline distT="0" distB="0" distL="0" distR="0" wp14:anchorId="55C5F1EE" wp14:editId="0E0424E3">
            <wp:extent cx="5350510" cy="4608214"/>
            <wp:effectExtent l="0" t="0" r="2540" b="1905"/>
            <wp:docPr id="16338337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33732" name="Picture 16338337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190" cy="46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DEE8" w14:textId="77777777" w:rsidR="00484FD6" w:rsidRDefault="00484FD6" w:rsidP="00706D60"/>
    <w:p w14:paraId="25FE9E89" w14:textId="1BB9232A" w:rsidR="00484FD6" w:rsidRDefault="00484FD6" w:rsidP="00706D60">
      <w:r>
        <w:rPr>
          <w:noProof/>
        </w:rPr>
        <w:drawing>
          <wp:inline distT="0" distB="0" distL="0" distR="0" wp14:anchorId="2886D548" wp14:editId="0737A485">
            <wp:extent cx="5359400" cy="1883121"/>
            <wp:effectExtent l="0" t="0" r="0" b="3175"/>
            <wp:docPr id="30871569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15697" name="Picture 4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372" cy="189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65EF" w14:textId="77777777" w:rsidR="00484FD6" w:rsidRDefault="00484FD6" w:rsidP="00706D60"/>
    <w:p w14:paraId="15B96C14" w14:textId="4722F352" w:rsidR="00484FD6" w:rsidRDefault="00112B57" w:rsidP="00706D60">
      <w:pPr>
        <w:rPr>
          <w:sz w:val="40"/>
          <w:szCs w:val="40"/>
        </w:rPr>
      </w:pPr>
      <w:r>
        <w:rPr>
          <w:sz w:val="40"/>
          <w:szCs w:val="40"/>
        </w:rPr>
        <w:t xml:space="preserve">Q.12: </w:t>
      </w:r>
      <w:r w:rsidR="00907C27">
        <w:rPr>
          <w:sz w:val="40"/>
          <w:szCs w:val="40"/>
        </w:rPr>
        <w:t xml:space="preserve">PROGRAM TO PRINT THE </w:t>
      </w:r>
      <w:r w:rsidR="00767306">
        <w:rPr>
          <w:sz w:val="40"/>
          <w:szCs w:val="40"/>
        </w:rPr>
        <w:t>FACTORIAL US</w:t>
      </w:r>
      <w:r w:rsidR="00BE7DC6">
        <w:rPr>
          <w:sz w:val="40"/>
          <w:szCs w:val="40"/>
        </w:rPr>
        <w:t xml:space="preserve">ING FUNCTION </w:t>
      </w:r>
    </w:p>
    <w:p w14:paraId="22C0BAA1" w14:textId="2CE6E5AF" w:rsidR="00BE7DC6" w:rsidRDefault="006178C1" w:rsidP="00706D6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40C0404" wp14:editId="4448836E">
            <wp:extent cx="5902325" cy="4725908"/>
            <wp:effectExtent l="0" t="0" r="3175" b="0"/>
            <wp:docPr id="1158763070" name="Picture 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63070" name="Picture 7" descr="A screen 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473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E6AE" w14:textId="77777777" w:rsidR="006178C1" w:rsidRDefault="006178C1" w:rsidP="00706D60">
      <w:pPr>
        <w:rPr>
          <w:sz w:val="40"/>
          <w:szCs w:val="40"/>
        </w:rPr>
      </w:pPr>
    </w:p>
    <w:p w14:paraId="51043F60" w14:textId="21D67024" w:rsidR="00C134A7" w:rsidRDefault="00C134A7" w:rsidP="00706D60"/>
    <w:p w14:paraId="417F1F8F" w14:textId="7D58E1F0" w:rsidR="6DA27182" w:rsidRDefault="6DA27182" w:rsidP="6DA27182">
      <w:pPr>
        <w:rPr>
          <w:sz w:val="40"/>
          <w:szCs w:val="40"/>
        </w:rPr>
      </w:pPr>
    </w:p>
    <w:p w14:paraId="70D6F11F" w14:textId="3B30E24A" w:rsidR="538BA3D6" w:rsidRDefault="538BA3D6" w:rsidP="538BA3D6">
      <w:pPr>
        <w:rPr>
          <w:sz w:val="40"/>
          <w:szCs w:val="40"/>
        </w:rPr>
      </w:pPr>
    </w:p>
    <w:p w14:paraId="4321E925" w14:textId="73E4FB04" w:rsidR="538BA3D6" w:rsidRDefault="538BA3D6" w:rsidP="538BA3D6">
      <w:pPr>
        <w:rPr>
          <w:sz w:val="40"/>
          <w:szCs w:val="40"/>
        </w:rPr>
      </w:pPr>
    </w:p>
    <w:p w14:paraId="6A4BF7D0" w14:textId="085FC6A5" w:rsidR="00C134A7" w:rsidRDefault="00EA7167" w:rsidP="00706D60">
      <w:pPr>
        <w:rPr>
          <w:sz w:val="40"/>
          <w:szCs w:val="40"/>
        </w:rPr>
      </w:pPr>
      <w:r>
        <w:rPr>
          <w:sz w:val="40"/>
          <w:szCs w:val="40"/>
        </w:rPr>
        <w:t>Q.13 : PROGRAM</w:t>
      </w:r>
      <w:r w:rsidR="00CB3F74">
        <w:rPr>
          <w:sz w:val="40"/>
          <w:szCs w:val="40"/>
        </w:rPr>
        <w:t xml:space="preserve"> T</w:t>
      </w:r>
      <w:r w:rsidR="00F518C1">
        <w:rPr>
          <w:sz w:val="40"/>
          <w:szCs w:val="40"/>
        </w:rPr>
        <w:t xml:space="preserve">O </w:t>
      </w:r>
      <w:r w:rsidR="007D57A5">
        <w:rPr>
          <w:sz w:val="40"/>
          <w:szCs w:val="40"/>
        </w:rPr>
        <w:t>SWAP</w:t>
      </w:r>
      <w:r w:rsidR="004D6D48">
        <w:rPr>
          <w:sz w:val="40"/>
          <w:szCs w:val="40"/>
        </w:rPr>
        <w:t xml:space="preserve"> USING CALL BY REFERENCE</w:t>
      </w:r>
    </w:p>
    <w:p w14:paraId="0915C01B" w14:textId="1D5340FB" w:rsidR="004D6D48" w:rsidRDefault="00BD7B65" w:rsidP="00706D6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DF0A02C" wp14:editId="75158D30">
            <wp:extent cx="5848350" cy="5024674"/>
            <wp:effectExtent l="0" t="0" r="0" b="5080"/>
            <wp:docPr id="1371591342" name="Picture 1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91342" name="Picture 11" descr="A screen shot of a computer program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213" cy="50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A81E" w14:textId="77777777" w:rsidR="00BD7B65" w:rsidRDefault="00BD7B65" w:rsidP="00706D60">
      <w:pPr>
        <w:rPr>
          <w:sz w:val="40"/>
          <w:szCs w:val="40"/>
        </w:rPr>
      </w:pPr>
    </w:p>
    <w:p w14:paraId="76FEFA5F" w14:textId="2F46B06C" w:rsidR="00BD7B65" w:rsidRDefault="00BD7B65" w:rsidP="00706D6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5EAE943" wp14:editId="18AF91CE">
            <wp:extent cx="5766435" cy="2073243"/>
            <wp:effectExtent l="0" t="0" r="5715" b="3810"/>
            <wp:docPr id="829615088" name="Picture 12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15088" name="Picture 12" descr="A black screen with white text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105" cy="20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0BF9" w14:textId="7A6792DA" w:rsidR="00BD7B65" w:rsidRDefault="00BD7B65" w:rsidP="00706D60">
      <w:pPr>
        <w:rPr>
          <w:sz w:val="40"/>
          <w:szCs w:val="40"/>
        </w:rPr>
      </w:pPr>
      <w:r>
        <w:rPr>
          <w:sz w:val="40"/>
          <w:szCs w:val="40"/>
        </w:rPr>
        <w:t>Q.</w:t>
      </w:r>
      <w:r w:rsidR="00816C80">
        <w:rPr>
          <w:sz w:val="40"/>
          <w:szCs w:val="40"/>
        </w:rPr>
        <w:t>14 : PROGRAM TO FIND MA</w:t>
      </w:r>
      <w:r w:rsidR="00CE210D">
        <w:rPr>
          <w:sz w:val="40"/>
          <w:szCs w:val="40"/>
        </w:rPr>
        <w:t xml:space="preserve">XIUM OF TWO NUMBERS </w:t>
      </w:r>
    </w:p>
    <w:p w14:paraId="4014741D" w14:textId="70BF1C17" w:rsidR="00CE210D" w:rsidRDefault="00E961C1" w:rsidP="00706D6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EA5A393" wp14:editId="4D20B12F">
            <wp:extent cx="5847996" cy="4852658"/>
            <wp:effectExtent l="0" t="0" r="635" b="5715"/>
            <wp:docPr id="2951526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2653" name="Picture 2951526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725" cy="48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08D" w14:textId="77777777" w:rsidR="00E961C1" w:rsidRDefault="00E961C1" w:rsidP="00706D60">
      <w:pPr>
        <w:rPr>
          <w:sz w:val="40"/>
          <w:szCs w:val="40"/>
        </w:rPr>
      </w:pPr>
    </w:p>
    <w:p w14:paraId="4E108CC4" w14:textId="7ECD0DAA" w:rsidR="00E961C1" w:rsidRDefault="00E961C1" w:rsidP="00706D6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E4B8577" wp14:editId="6F17CAD4">
            <wp:extent cx="5920740" cy="1720158"/>
            <wp:effectExtent l="0" t="0" r="3810" b="0"/>
            <wp:docPr id="1473468461" name="Picture 14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68461" name="Picture 14" descr="A black screen with white text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176" cy="173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C3E4" w14:textId="77777777" w:rsidR="00B41DF9" w:rsidRDefault="00B41DF9" w:rsidP="00706D60">
      <w:pPr>
        <w:rPr>
          <w:sz w:val="40"/>
          <w:szCs w:val="40"/>
        </w:rPr>
      </w:pPr>
    </w:p>
    <w:p w14:paraId="480E6B6A" w14:textId="103DA1E2" w:rsidR="00B41DF9" w:rsidRDefault="00B41DF9" w:rsidP="00706D60">
      <w:pPr>
        <w:rPr>
          <w:sz w:val="40"/>
          <w:szCs w:val="40"/>
        </w:rPr>
      </w:pPr>
      <w:r>
        <w:rPr>
          <w:sz w:val="40"/>
          <w:szCs w:val="40"/>
        </w:rPr>
        <w:t xml:space="preserve">Q.15 : PROGRAM TO CHECK PRIME NUMBER </w:t>
      </w:r>
    </w:p>
    <w:p w14:paraId="445E0F3B" w14:textId="35E5D6E4" w:rsidR="00B41DF9" w:rsidRDefault="00596E88" w:rsidP="00706D6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D71BBD9" wp14:editId="130BD377">
            <wp:extent cx="5450186" cy="4825365"/>
            <wp:effectExtent l="0" t="0" r="0" b="0"/>
            <wp:docPr id="2012612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1219" name="Picture 20126121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404" cy="48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132A" w14:textId="1B8B8B77" w:rsidR="00596E88" w:rsidRDefault="00596E88" w:rsidP="00706D6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372193D" wp14:editId="5AF7E21C">
            <wp:extent cx="5472617" cy="914400"/>
            <wp:effectExtent l="0" t="0" r="0" b="0"/>
            <wp:docPr id="1188328971" name="Picture 16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28971" name="Picture 16" descr="A black background with white text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765" cy="9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C84C" w14:textId="33AB60E1" w:rsidR="00AB3A40" w:rsidRDefault="00AB3A40" w:rsidP="00706D6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0B05DB8" wp14:editId="24AC141A">
            <wp:extent cx="5504180" cy="1231272"/>
            <wp:effectExtent l="0" t="0" r="1270" b="6985"/>
            <wp:docPr id="948184800" name="Picture 19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84800" name="Picture 19" descr="A black screen with white text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852" cy="123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E278" w14:textId="77777777" w:rsidR="007C3C4B" w:rsidRDefault="007C3C4B" w:rsidP="00596E88">
      <w:pPr>
        <w:rPr>
          <w:sz w:val="40"/>
          <w:szCs w:val="40"/>
        </w:rPr>
      </w:pPr>
    </w:p>
    <w:p w14:paraId="553917D9" w14:textId="42407780" w:rsidR="00596E88" w:rsidRDefault="00596E88" w:rsidP="00596E88">
      <w:pPr>
        <w:rPr>
          <w:sz w:val="40"/>
          <w:szCs w:val="40"/>
        </w:rPr>
      </w:pPr>
      <w:r>
        <w:rPr>
          <w:sz w:val="40"/>
          <w:szCs w:val="40"/>
        </w:rPr>
        <w:t>Q. 16 :</w:t>
      </w:r>
      <w:r w:rsidR="001F5FF5">
        <w:rPr>
          <w:sz w:val="40"/>
          <w:szCs w:val="40"/>
        </w:rPr>
        <w:t xml:space="preserve"> </w:t>
      </w:r>
      <w:r w:rsidR="00D06FE9">
        <w:rPr>
          <w:sz w:val="40"/>
          <w:szCs w:val="40"/>
        </w:rPr>
        <w:t>PROGRAM TO</w:t>
      </w:r>
      <w:r w:rsidR="007C3C4B">
        <w:rPr>
          <w:sz w:val="40"/>
          <w:szCs w:val="40"/>
        </w:rPr>
        <w:t xml:space="preserve"> CAL</w:t>
      </w:r>
      <w:r w:rsidR="00D42D12">
        <w:rPr>
          <w:sz w:val="40"/>
          <w:szCs w:val="40"/>
        </w:rPr>
        <w:t>C</w:t>
      </w:r>
      <w:r w:rsidR="007C3C4B">
        <w:rPr>
          <w:sz w:val="40"/>
          <w:szCs w:val="40"/>
        </w:rPr>
        <w:t>U</w:t>
      </w:r>
      <w:r w:rsidR="00D42D12">
        <w:rPr>
          <w:sz w:val="40"/>
          <w:szCs w:val="40"/>
        </w:rPr>
        <w:t xml:space="preserve">LATE POWER OF A NUMBER </w:t>
      </w:r>
      <w:r w:rsidR="001F5FF5">
        <w:rPr>
          <w:sz w:val="40"/>
          <w:szCs w:val="40"/>
        </w:rPr>
        <w:t>USING RECURSSION</w:t>
      </w:r>
    </w:p>
    <w:p w14:paraId="6104B347" w14:textId="15DAEA02" w:rsidR="001F5FF5" w:rsidRDefault="00186269" w:rsidP="00596E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A500B92" wp14:editId="5E5587C9">
            <wp:extent cx="6273800" cy="5051833"/>
            <wp:effectExtent l="0" t="0" r="0" b="0"/>
            <wp:docPr id="4095348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34840" name="Picture 40953484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332" cy="50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2469" w14:textId="77777777" w:rsidR="00186269" w:rsidRDefault="00186269" w:rsidP="00596E88">
      <w:pPr>
        <w:rPr>
          <w:sz w:val="40"/>
          <w:szCs w:val="40"/>
        </w:rPr>
      </w:pPr>
    </w:p>
    <w:p w14:paraId="543F085E" w14:textId="1BC94057" w:rsidR="00186269" w:rsidRDefault="00186269" w:rsidP="00596E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2B610B7" wp14:editId="5A69C324">
            <wp:extent cx="6282690" cy="1711105"/>
            <wp:effectExtent l="0" t="0" r="3810" b="3810"/>
            <wp:docPr id="491402633" name="Picture 2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02633" name="Picture 21" descr="A black screen with white text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523" cy="17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6C0A" w14:textId="121A4C50" w:rsidR="001F5FF5" w:rsidRDefault="00186269" w:rsidP="00596E88">
      <w:pPr>
        <w:rPr>
          <w:sz w:val="40"/>
          <w:szCs w:val="40"/>
        </w:rPr>
      </w:pPr>
      <w:r>
        <w:rPr>
          <w:sz w:val="40"/>
          <w:szCs w:val="40"/>
        </w:rPr>
        <w:t>Q.17: PROGRAM</w:t>
      </w:r>
      <w:r w:rsidR="00713EA4">
        <w:rPr>
          <w:sz w:val="40"/>
          <w:szCs w:val="40"/>
        </w:rPr>
        <w:t xml:space="preserve"> TO FIND LARGEST ELEMENT IN ARRAY</w:t>
      </w:r>
    </w:p>
    <w:p w14:paraId="7527F160" w14:textId="7DACB501" w:rsidR="001205D4" w:rsidRDefault="00713EA4" w:rsidP="00596E88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F0565A">
        <w:rPr>
          <w:noProof/>
          <w:sz w:val="40"/>
          <w:szCs w:val="40"/>
        </w:rPr>
        <w:drawing>
          <wp:inline distT="0" distB="0" distL="0" distR="0" wp14:anchorId="65A8D2E2" wp14:editId="266F9992">
            <wp:extent cx="5875655" cy="3920151"/>
            <wp:effectExtent l="0" t="0" r="0" b="4445"/>
            <wp:docPr id="17253373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37308" name="Picture 172533730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238" cy="392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FF9" w14:textId="77777777" w:rsidR="00F0565A" w:rsidRDefault="00F0565A" w:rsidP="00596E88">
      <w:pPr>
        <w:rPr>
          <w:sz w:val="40"/>
          <w:szCs w:val="40"/>
        </w:rPr>
      </w:pPr>
    </w:p>
    <w:p w14:paraId="3253FE87" w14:textId="64A1046E" w:rsidR="00F0565A" w:rsidRDefault="00F0565A" w:rsidP="00596E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033E7A0" wp14:editId="702D1DD4">
            <wp:extent cx="6047105" cy="2290527"/>
            <wp:effectExtent l="0" t="0" r="0" b="0"/>
            <wp:docPr id="2010208264" name="Picture 2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08264" name="Picture 25" descr="A screen 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187" cy="23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D6B7" w14:textId="77777777" w:rsidR="00F0565A" w:rsidRDefault="00F0565A" w:rsidP="00596E88">
      <w:pPr>
        <w:rPr>
          <w:sz w:val="40"/>
          <w:szCs w:val="40"/>
        </w:rPr>
      </w:pPr>
    </w:p>
    <w:p w14:paraId="35A1F8CF" w14:textId="77777777" w:rsidR="00596E88" w:rsidRDefault="00596E88" w:rsidP="00596E88">
      <w:pPr>
        <w:rPr>
          <w:sz w:val="40"/>
          <w:szCs w:val="40"/>
        </w:rPr>
      </w:pPr>
    </w:p>
    <w:p w14:paraId="347336C8" w14:textId="42039567" w:rsidR="00596E88" w:rsidRDefault="00007739" w:rsidP="00596E88">
      <w:pPr>
        <w:rPr>
          <w:sz w:val="40"/>
          <w:szCs w:val="40"/>
        </w:rPr>
      </w:pPr>
      <w:r>
        <w:rPr>
          <w:sz w:val="40"/>
          <w:szCs w:val="40"/>
        </w:rPr>
        <w:t>Q.</w:t>
      </w:r>
      <w:r w:rsidR="00C67924">
        <w:rPr>
          <w:sz w:val="40"/>
          <w:szCs w:val="40"/>
        </w:rPr>
        <w:t>18 : PROGRAM T0</w:t>
      </w:r>
      <w:r w:rsidR="00447177">
        <w:rPr>
          <w:sz w:val="40"/>
          <w:szCs w:val="40"/>
        </w:rPr>
        <w:t xml:space="preserve"> CALCULATE SUM AND AVERAGE OF ARRAYS ELEMENT</w:t>
      </w:r>
    </w:p>
    <w:p w14:paraId="5A647E5F" w14:textId="43AFB1CF" w:rsidR="00596E88" w:rsidRDefault="00801F67" w:rsidP="00596E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64523A5" wp14:editId="140D6675">
            <wp:extent cx="5901620" cy="4490518"/>
            <wp:effectExtent l="0" t="0" r="4445" b="5715"/>
            <wp:docPr id="619945944" name="Picture 9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45944" name="Picture 9" descr="A screen shot of a computer code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24" cy="45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D5DA" w14:textId="77777777" w:rsidR="00801F67" w:rsidRDefault="00801F67" w:rsidP="00596E88">
      <w:pPr>
        <w:rPr>
          <w:sz w:val="40"/>
          <w:szCs w:val="40"/>
        </w:rPr>
      </w:pPr>
    </w:p>
    <w:p w14:paraId="30A4748C" w14:textId="1EDB68AC" w:rsidR="00801F67" w:rsidRDefault="00801F67" w:rsidP="00596E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24B5597" wp14:editId="7A8548D9">
            <wp:extent cx="6002020" cy="2172831"/>
            <wp:effectExtent l="0" t="0" r="0" b="0"/>
            <wp:docPr id="1485151372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51372" name="Picture 10" descr="A screen 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634" cy="21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D5D8" w14:textId="7ABBEABA" w:rsidR="00596E88" w:rsidRDefault="00EB3C54" w:rsidP="00596E88">
      <w:pPr>
        <w:rPr>
          <w:sz w:val="40"/>
          <w:szCs w:val="40"/>
        </w:rPr>
      </w:pPr>
      <w:r>
        <w:rPr>
          <w:sz w:val="40"/>
          <w:szCs w:val="40"/>
        </w:rPr>
        <w:t xml:space="preserve">Q. </w:t>
      </w:r>
      <w:r w:rsidR="00897B1F">
        <w:rPr>
          <w:sz w:val="40"/>
          <w:szCs w:val="40"/>
        </w:rPr>
        <w:t xml:space="preserve">19: PROGRAM TO SEARCH </w:t>
      </w:r>
      <w:r w:rsidR="000C6E86">
        <w:rPr>
          <w:sz w:val="40"/>
          <w:szCs w:val="40"/>
        </w:rPr>
        <w:t xml:space="preserve">AN ELEMENT IN ARRAY </w:t>
      </w:r>
    </w:p>
    <w:p w14:paraId="3986F962" w14:textId="7A7FDB23" w:rsidR="000C6E86" w:rsidRDefault="00940D22" w:rsidP="00596E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606BE8F" wp14:editId="25E06B71">
            <wp:extent cx="5621655" cy="4037846"/>
            <wp:effectExtent l="0" t="0" r="0" b="1270"/>
            <wp:docPr id="125305518" name="Picture 1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5518" name="Picture 11" descr="A screen shot of a computer code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25" cy="40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673E" w14:textId="77777777" w:rsidR="005859E5" w:rsidRDefault="005859E5" w:rsidP="00596E88">
      <w:pPr>
        <w:rPr>
          <w:sz w:val="40"/>
          <w:szCs w:val="40"/>
        </w:rPr>
      </w:pPr>
    </w:p>
    <w:p w14:paraId="047D4376" w14:textId="781558E4" w:rsidR="005859E5" w:rsidRDefault="005859E5" w:rsidP="00596E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6002DD1" wp14:editId="5E695403">
            <wp:extent cx="5730240" cy="2082297"/>
            <wp:effectExtent l="0" t="0" r="3810" b="0"/>
            <wp:docPr id="2079714262" name="Picture 1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4262" name="Picture 12" descr="A screen 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186" cy="20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6DB8" w14:textId="77777777" w:rsidR="000C6E86" w:rsidRDefault="000C6E86" w:rsidP="00596E88">
      <w:pPr>
        <w:rPr>
          <w:sz w:val="40"/>
          <w:szCs w:val="40"/>
        </w:rPr>
      </w:pPr>
    </w:p>
    <w:p w14:paraId="1984D075" w14:textId="77777777" w:rsidR="00596E88" w:rsidRDefault="00596E88" w:rsidP="00596E88">
      <w:pPr>
        <w:rPr>
          <w:sz w:val="40"/>
          <w:szCs w:val="40"/>
        </w:rPr>
      </w:pPr>
    </w:p>
    <w:p w14:paraId="3B31320D" w14:textId="505FCC58" w:rsidR="00596E88" w:rsidRDefault="005859E5" w:rsidP="00596E88">
      <w:pPr>
        <w:rPr>
          <w:sz w:val="40"/>
          <w:szCs w:val="40"/>
        </w:rPr>
      </w:pPr>
      <w:r>
        <w:rPr>
          <w:sz w:val="40"/>
          <w:szCs w:val="40"/>
        </w:rPr>
        <w:t>Q.</w:t>
      </w:r>
      <w:r w:rsidR="0071714E">
        <w:rPr>
          <w:sz w:val="40"/>
          <w:szCs w:val="40"/>
        </w:rPr>
        <w:t xml:space="preserve">20 : </w:t>
      </w:r>
      <w:r w:rsidR="009776B9">
        <w:rPr>
          <w:sz w:val="40"/>
          <w:szCs w:val="40"/>
        </w:rPr>
        <w:t>PROGRAM  TO SORT ELEMENTS USING BUBBLE SORT</w:t>
      </w:r>
    </w:p>
    <w:p w14:paraId="4FD30E1A" w14:textId="741D56C8" w:rsidR="0041125F" w:rsidRDefault="00207813" w:rsidP="00596E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4973BCE" wp14:editId="569D4BC2">
            <wp:extent cx="5712737" cy="4997450"/>
            <wp:effectExtent l="0" t="0" r="2540" b="0"/>
            <wp:docPr id="9726114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11481" name="Picture 97261148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638" cy="500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9190" w14:textId="213E63FB" w:rsidR="00BF6CF9" w:rsidRDefault="00BF6CF9" w:rsidP="00596E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18E5704" wp14:editId="1B9AE952">
            <wp:extent cx="5829935" cy="2145671"/>
            <wp:effectExtent l="0" t="0" r="0" b="6985"/>
            <wp:docPr id="2079999778" name="Picture 1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99778" name="Picture 14" descr="A screen shot of a computer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412" cy="215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56CE" w14:textId="01046329" w:rsidR="00F875F7" w:rsidRDefault="00D35BCB" w:rsidP="00596E88">
      <w:pPr>
        <w:rPr>
          <w:sz w:val="40"/>
          <w:szCs w:val="40"/>
        </w:rPr>
      </w:pPr>
      <w:r>
        <w:rPr>
          <w:sz w:val="40"/>
          <w:szCs w:val="40"/>
        </w:rPr>
        <w:t xml:space="preserve">Q.21 : </w:t>
      </w:r>
      <w:r w:rsidR="00BE307C">
        <w:rPr>
          <w:sz w:val="40"/>
          <w:szCs w:val="40"/>
        </w:rPr>
        <w:t>PROGRAM</w:t>
      </w:r>
      <w:r w:rsidR="009E46F4">
        <w:rPr>
          <w:sz w:val="40"/>
          <w:szCs w:val="40"/>
        </w:rPr>
        <w:t xml:space="preserve"> TO SEARCH </w:t>
      </w:r>
      <w:r w:rsidR="00F875F7">
        <w:rPr>
          <w:sz w:val="40"/>
          <w:szCs w:val="40"/>
        </w:rPr>
        <w:t xml:space="preserve">ELEMENT USING BINARY SEARCH </w:t>
      </w:r>
      <w:r w:rsidR="00F875F7">
        <w:rPr>
          <w:noProof/>
        </w:rPr>
        <w:drawing>
          <wp:inline distT="0" distB="0" distL="0" distR="0" wp14:anchorId="55C4012A" wp14:editId="41F80474">
            <wp:extent cx="6301212" cy="4826635"/>
            <wp:effectExtent l="0" t="0" r="4445" b="0"/>
            <wp:docPr id="10641955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95515" name="Picture 106419551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331" cy="48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5F7">
        <w:rPr>
          <w:noProof/>
        </w:rPr>
        <w:drawing>
          <wp:inline distT="0" distB="0" distL="0" distR="0" wp14:anchorId="2EC8ADD7" wp14:editId="06FF8546">
            <wp:extent cx="6246891" cy="2184400"/>
            <wp:effectExtent l="0" t="0" r="1905" b="6350"/>
            <wp:docPr id="805014233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14233" name="Picture 16" descr="A screen shot of a computer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612" cy="21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C773" w14:textId="2B4ECB0A" w:rsidR="00596E88" w:rsidRDefault="004A1480" w:rsidP="00596E88">
      <w:pPr>
        <w:rPr>
          <w:sz w:val="40"/>
          <w:szCs w:val="40"/>
        </w:rPr>
      </w:pPr>
      <w:r>
        <w:rPr>
          <w:sz w:val="40"/>
          <w:szCs w:val="40"/>
        </w:rPr>
        <w:t xml:space="preserve">Q.22: PROGRAM TO ADD TWO MATRIX </w:t>
      </w:r>
    </w:p>
    <w:p w14:paraId="796761DD" w14:textId="2CE9FC9D" w:rsidR="00A60AB7" w:rsidRDefault="00A60AB7" w:rsidP="00596E88">
      <w:pPr>
        <w:rPr>
          <w:sz w:val="40"/>
          <w:szCs w:val="40"/>
        </w:rPr>
      </w:pPr>
    </w:p>
    <w:p w14:paraId="757DC63D" w14:textId="27782BCA" w:rsidR="00596E88" w:rsidRDefault="00A60AB7" w:rsidP="00596E8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D2FE6DB" wp14:editId="36C8772F">
            <wp:extent cx="5943429" cy="4934138"/>
            <wp:effectExtent l="0" t="0" r="635" b="0"/>
            <wp:docPr id="1818633546" name="Picture 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33546" name="Picture 17" descr="A screenshot of a computer program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44" cy="493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4017" w14:textId="3012AC0A" w:rsidR="02F040C3" w:rsidRDefault="23568BC2" w:rsidP="02F040C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736FCC0" wp14:editId="503D720D">
            <wp:extent cx="5920104" cy="1337724"/>
            <wp:effectExtent l="0" t="0" r="0" b="0"/>
            <wp:docPr id="4328592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59243" name="Picture 4328592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104" cy="133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DC5C" w14:textId="0B52C897" w:rsidR="0090176E" w:rsidRDefault="4B683806" w:rsidP="00596E88">
      <w:pPr>
        <w:rPr>
          <w:sz w:val="40"/>
          <w:szCs w:val="40"/>
        </w:rPr>
      </w:pPr>
      <w:r w:rsidRPr="4B683806">
        <w:rPr>
          <w:sz w:val="40"/>
          <w:szCs w:val="40"/>
        </w:rPr>
        <w:t xml:space="preserve">Q.23: PROGRAM TO PRINT VOWELS AND CONSONANT </w:t>
      </w:r>
    </w:p>
    <w:p w14:paraId="10735021" w14:textId="1569F35B" w:rsidR="4B683806" w:rsidRDefault="5F22904E" w:rsidP="4B68380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934B8C1" wp14:editId="15EB5A83">
            <wp:extent cx="5877227" cy="4791321"/>
            <wp:effectExtent l="0" t="0" r="0" b="0"/>
            <wp:docPr id="8436399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39922" name="Picture 84363992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227" cy="479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3FFC" w14:textId="52156D72" w:rsidR="5F22904E" w:rsidRDefault="5F22904E" w:rsidP="5F22904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3E104F" wp14:editId="4EB322AB">
            <wp:extent cx="5820074" cy="1690898"/>
            <wp:effectExtent l="0" t="0" r="0" b="0"/>
            <wp:docPr id="135048628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86284" name="Picture 135048628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074" cy="16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8B2D" w14:textId="4AB3896E" w:rsidR="5F22904E" w:rsidRDefault="5F22904E" w:rsidP="5F22904E">
      <w:pPr>
        <w:rPr>
          <w:sz w:val="40"/>
          <w:szCs w:val="40"/>
        </w:rPr>
      </w:pPr>
    </w:p>
    <w:p w14:paraId="2DD3516D" w14:textId="3399F356" w:rsidR="5F22904E" w:rsidRDefault="5F22904E" w:rsidP="5F22904E">
      <w:pPr>
        <w:rPr>
          <w:sz w:val="40"/>
          <w:szCs w:val="40"/>
        </w:rPr>
      </w:pPr>
    </w:p>
    <w:p w14:paraId="24254609" w14:textId="387540D7" w:rsidR="5F22904E" w:rsidRDefault="3F6DF257" w:rsidP="5F22904E">
      <w:pPr>
        <w:rPr>
          <w:sz w:val="40"/>
          <w:szCs w:val="40"/>
        </w:rPr>
      </w:pPr>
      <w:r w:rsidRPr="3F6DF257">
        <w:rPr>
          <w:sz w:val="40"/>
          <w:szCs w:val="40"/>
        </w:rPr>
        <w:t xml:space="preserve">Q.24 : PROGRAM TO PRINT REVERSE OF STRING </w:t>
      </w:r>
    </w:p>
    <w:p w14:paraId="5270475C" w14:textId="7AEE523C" w:rsidR="5E5E0329" w:rsidRDefault="5E5E0329" w:rsidP="5E5E0329">
      <w:pPr>
        <w:rPr>
          <w:sz w:val="40"/>
          <w:szCs w:val="40"/>
        </w:rPr>
      </w:pPr>
    </w:p>
    <w:p w14:paraId="2B9AD4F8" w14:textId="283D2142" w:rsidR="7E35863A" w:rsidRDefault="5E5E0329" w:rsidP="7E35863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B726305" wp14:editId="4F4A4AB9">
            <wp:extent cx="5995703" cy="4903658"/>
            <wp:effectExtent l="0" t="0" r="0" b="0"/>
            <wp:docPr id="16423587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58709" name="Picture 164235870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703" cy="490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5EA573">
        <w:rPr>
          <w:noProof/>
        </w:rPr>
        <w:drawing>
          <wp:inline distT="0" distB="0" distL="0" distR="0" wp14:anchorId="07DEF085" wp14:editId="660253CE">
            <wp:extent cx="5982007" cy="1629713"/>
            <wp:effectExtent l="0" t="0" r="0" b="0"/>
            <wp:docPr id="13233325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2538" name="Picture 132333253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07" cy="162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B2EB" w14:textId="2F8EE639" w:rsidR="0090176E" w:rsidRDefault="64F8D85C" w:rsidP="00596E88">
      <w:pPr>
        <w:rPr>
          <w:sz w:val="40"/>
          <w:szCs w:val="40"/>
        </w:rPr>
      </w:pPr>
      <w:r w:rsidRPr="64F8D85C">
        <w:rPr>
          <w:sz w:val="40"/>
          <w:szCs w:val="40"/>
        </w:rPr>
        <w:t xml:space="preserve">Q.25: PROGRAM TO </w:t>
      </w:r>
      <w:r w:rsidR="47327E40" w:rsidRPr="47327E40">
        <w:rPr>
          <w:sz w:val="40"/>
          <w:szCs w:val="40"/>
        </w:rPr>
        <w:t>CONCATECATE TWO STRINGS</w:t>
      </w:r>
    </w:p>
    <w:p w14:paraId="78F05C96" w14:textId="78336803" w:rsidR="0090176E" w:rsidRDefault="0090176E" w:rsidP="00596E8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7816AB8" wp14:editId="3C5C0351">
            <wp:extent cx="6057303" cy="5484669"/>
            <wp:effectExtent l="0" t="0" r="0" b="0"/>
            <wp:docPr id="17921392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39224" name="Picture 179213922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303" cy="54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052B" w14:textId="0982E815" w:rsidR="0090176E" w:rsidRDefault="0090176E" w:rsidP="00596E8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E2317D" wp14:editId="140BD6C3">
            <wp:extent cx="6062357" cy="1257364"/>
            <wp:effectExtent l="0" t="0" r="0" b="0"/>
            <wp:docPr id="14858650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65055" name="Picture 148586505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357" cy="125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C253" w14:textId="3FAF6F9B" w:rsidR="0090176E" w:rsidRDefault="73E172BD" w:rsidP="00596E88">
      <w:pPr>
        <w:rPr>
          <w:sz w:val="40"/>
          <w:szCs w:val="40"/>
        </w:rPr>
      </w:pPr>
      <w:r w:rsidRPr="73E172BD">
        <w:rPr>
          <w:sz w:val="40"/>
          <w:szCs w:val="40"/>
        </w:rPr>
        <w:t>Q.26 PROGRAME TO CHECK STRING IS</w:t>
      </w:r>
      <w:r w:rsidR="08079DE0" w:rsidRPr="08079DE0">
        <w:rPr>
          <w:sz w:val="40"/>
          <w:szCs w:val="40"/>
        </w:rPr>
        <w:t xml:space="preserve"> PALINDROME OR NOT</w:t>
      </w:r>
    </w:p>
    <w:p w14:paraId="5CC464C9" w14:textId="790658EC" w:rsidR="00FF2EA8" w:rsidRDefault="00FF2EA8" w:rsidP="00596E88">
      <w:r>
        <w:rPr>
          <w:noProof/>
        </w:rPr>
        <w:drawing>
          <wp:inline distT="0" distB="0" distL="0" distR="0" wp14:anchorId="52F9E07B" wp14:editId="108DD1EF">
            <wp:extent cx="6104961" cy="5600987"/>
            <wp:effectExtent l="0" t="0" r="0" b="0"/>
            <wp:docPr id="7791897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89781" name="Picture 77918978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961" cy="560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6EA8" w14:textId="1E1D67D4" w:rsidR="00FF2EA8" w:rsidRDefault="00FF2EA8" w:rsidP="00596E88"/>
    <w:p w14:paraId="01EEA809" w14:textId="48F408F5" w:rsidR="4293132A" w:rsidRDefault="4293132A" w:rsidP="4293132A">
      <w:pPr>
        <w:rPr>
          <w:sz w:val="40"/>
          <w:szCs w:val="40"/>
        </w:rPr>
      </w:pPr>
      <w:bookmarkStart w:id="3" w:name="_Toc11326586"/>
      <w:r>
        <w:rPr>
          <w:noProof/>
        </w:rPr>
        <w:drawing>
          <wp:inline distT="0" distB="0" distL="0" distR="0" wp14:anchorId="718CDC84" wp14:editId="4E728F90">
            <wp:extent cx="6058212" cy="739148"/>
            <wp:effectExtent l="0" t="0" r="0" b="0"/>
            <wp:docPr id="6464841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05647" name="Picture 121330564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212" cy="7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4DE1" w14:textId="336FB17A" w:rsidR="4293132A" w:rsidRDefault="4293132A" w:rsidP="4293132A">
      <w:pPr>
        <w:rPr>
          <w:sz w:val="40"/>
          <w:szCs w:val="40"/>
        </w:rPr>
      </w:pPr>
      <w:r w:rsidRPr="4293132A">
        <w:rPr>
          <w:sz w:val="40"/>
          <w:szCs w:val="40"/>
        </w:rPr>
        <w:t>Q.27 PROGRAM USING STRUCTURE TO STORE STUDENT DISPLAY</w:t>
      </w:r>
    </w:p>
    <w:p w14:paraId="4A345882" w14:textId="5D9696EC" w:rsidR="4293132A" w:rsidRDefault="4293132A">
      <w:r>
        <w:rPr>
          <w:noProof/>
        </w:rPr>
        <w:drawing>
          <wp:inline distT="0" distB="0" distL="0" distR="0" wp14:anchorId="7593EF1F" wp14:editId="75C812C4">
            <wp:extent cx="5943600" cy="3943350"/>
            <wp:effectExtent l="0" t="0" r="0" b="0"/>
            <wp:docPr id="17027341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34106" name="Picture 170273410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3D97" w14:textId="79D9028C" w:rsidR="4293132A" w:rsidRDefault="4293132A">
      <w:r>
        <w:rPr>
          <w:noProof/>
        </w:rPr>
        <w:drawing>
          <wp:inline distT="0" distB="0" distL="0" distR="0" wp14:anchorId="47F803F3" wp14:editId="4F6E7B42">
            <wp:extent cx="4908802" cy="3029106"/>
            <wp:effectExtent l="0" t="0" r="0" b="0"/>
            <wp:docPr id="6195123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12307" name="Picture 61951230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7EA5" w14:textId="0B342635" w:rsidR="4293132A" w:rsidRDefault="4293132A" w:rsidP="4293132A">
      <w:pPr>
        <w:rPr>
          <w:sz w:val="40"/>
          <w:szCs w:val="40"/>
        </w:rPr>
      </w:pPr>
      <w:r w:rsidRPr="4293132A">
        <w:rPr>
          <w:sz w:val="40"/>
          <w:szCs w:val="40"/>
        </w:rPr>
        <w:t xml:space="preserve">Q.28 : PROGRAM USING RECURSSION TO FIND GREATEST COMMON DIVISION </w:t>
      </w:r>
    </w:p>
    <w:p w14:paraId="7F87CD66" w14:textId="56CC18A4" w:rsidR="4293132A" w:rsidRDefault="4293132A" w:rsidP="4293132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9F27AC4" wp14:editId="26CBC064">
            <wp:extent cx="5823249" cy="3232316"/>
            <wp:effectExtent l="0" t="0" r="0" b="0"/>
            <wp:docPr id="9999479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47952" name="Picture 99994795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CD67" w14:textId="220C92D4" w:rsidR="4293132A" w:rsidRDefault="4293132A" w:rsidP="4293132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4907A8B" wp14:editId="233F6E7F">
            <wp:extent cx="5795816" cy="1308587"/>
            <wp:effectExtent l="0" t="0" r="0" b="0"/>
            <wp:docPr id="1859435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3550" name="Picture 18594355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816" cy="130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9DF7" w14:textId="1A9DC148" w:rsidR="4293132A" w:rsidRDefault="4293132A" w:rsidP="4293132A">
      <w:pPr>
        <w:rPr>
          <w:sz w:val="40"/>
          <w:szCs w:val="40"/>
        </w:rPr>
        <w:sectPr w:rsidR="4293132A" w:rsidSect="00165112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15D9C7E" w14:textId="11963777" w:rsidR="00873804" w:rsidRPr="00873804" w:rsidRDefault="00165112" w:rsidP="00AB336D">
      <w:pPr>
        <w:pStyle w:val="Heading1"/>
      </w:pPr>
      <w:r w:rsidRPr="006512AE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9310947" wp14:editId="7F295A63">
                <wp:simplePos x="0" y="0"/>
                <wp:positionH relativeFrom="page">
                  <wp:posOffset>433705</wp:posOffset>
                </wp:positionH>
                <wp:positionV relativeFrom="paragraph">
                  <wp:posOffset>-444500</wp:posOffset>
                </wp:positionV>
                <wp:extent cx="6900921" cy="9121140"/>
                <wp:effectExtent l="0" t="0" r="14605" b="22860"/>
                <wp:wrapNone/>
                <wp:docPr id="30" name="Rectangle 3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921" cy="9121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dec="http://schemas.microsoft.com/office/drawing/2017/decorative" xmlns:arto="http://schemas.microsoft.com/office/word/2006/arto">
            <w:pict>
              <v:rect id="Rectangle 30" style="position:absolute;margin-left:34.15pt;margin-top:-35pt;width:543.4pt;height:718.2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lt="&quot;&quot;" o:spid="_x0000_s1026" filled="f" strokecolor="#2f5496 [2404]" strokeweight="1pt" w14:anchorId="1A39C70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">
                <w10:wrap anchorx="page"/>
              </v:rect>
            </w:pict>
          </mc:Fallback>
        </mc:AlternateContent>
      </w:r>
      <w:r w:rsidR="006512AE">
        <w:rPr>
          <w:noProof/>
          <w:sz w:val="36"/>
        </w:rPr>
        <w:drawing>
          <wp:anchor distT="0" distB="0" distL="114300" distR="114300" simplePos="0" relativeHeight="251658241" behindDoc="1" locked="0" layoutInCell="1" allowOverlap="1" wp14:anchorId="03323DA7" wp14:editId="3973DA3A">
            <wp:simplePos x="0" y="0"/>
            <wp:positionH relativeFrom="page">
              <wp:posOffset>1270</wp:posOffset>
            </wp:positionH>
            <wp:positionV relativeFrom="margin">
              <wp:posOffset>-2925591</wp:posOffset>
            </wp:positionV>
            <wp:extent cx="7753350" cy="5598795"/>
            <wp:effectExtent l="0" t="0" r="0" b="1905"/>
            <wp:wrapSquare wrapText="bothSides"/>
            <wp:docPr id="31" name="Picture 31" descr="Overhead view of hands shaking over a business p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559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"/>
    </w:p>
    <w:sectPr w:rsidR="00873804" w:rsidRPr="00873804" w:rsidSect="00165112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9EE63B" w14:textId="77777777" w:rsidR="00AC3509" w:rsidRDefault="00AC3509" w:rsidP="00706D60">
      <w:r>
        <w:separator/>
      </w:r>
    </w:p>
  </w:endnote>
  <w:endnote w:type="continuationSeparator" w:id="0">
    <w:p w14:paraId="058090B0" w14:textId="77777777" w:rsidR="00AC3509" w:rsidRDefault="00AC3509" w:rsidP="00706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haroni">
    <w:charset w:val="00"/>
    <w:family w:val="auto"/>
    <w:pitch w:val="variable"/>
    <w:sig w:usb0="00000803" w:usb1="00000000" w:usb2="00000000" w:usb3="00000000" w:csb0="00000021" w:csb1="00000000"/>
  </w:font>
  <w:font w:name="Agency FB"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130864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AF0B20" w14:textId="77777777" w:rsidR="00E653C0" w:rsidRDefault="00E653C0" w:rsidP="00706D6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4A800D" w14:textId="77777777" w:rsidR="00E653C0" w:rsidRDefault="00E653C0" w:rsidP="00706D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2F84C3" w14:textId="77777777" w:rsidR="00AC3509" w:rsidRDefault="00AC3509" w:rsidP="00706D60">
      <w:r>
        <w:separator/>
      </w:r>
    </w:p>
  </w:footnote>
  <w:footnote w:type="continuationSeparator" w:id="0">
    <w:p w14:paraId="64B1EFC3" w14:textId="77777777" w:rsidR="00AC3509" w:rsidRDefault="00AC3509" w:rsidP="00706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85CC83A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520F636C"/>
    <w:multiLevelType w:val="hybridMultilevel"/>
    <w:tmpl w:val="EA6E193E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2" w15:restartNumberingAfterBreak="0">
    <w:nsid w:val="5FED6215"/>
    <w:multiLevelType w:val="hybridMultilevel"/>
    <w:tmpl w:val="1A9C2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3188039">
    <w:abstractNumId w:val="1"/>
  </w:num>
  <w:num w:numId="2" w16cid:durableId="1904288691">
    <w:abstractNumId w:val="2"/>
  </w:num>
  <w:num w:numId="3" w16cid:durableId="16123229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964"/>
    <w:rsid w:val="00000018"/>
    <w:rsid w:val="00007320"/>
    <w:rsid w:val="00007739"/>
    <w:rsid w:val="00020FC9"/>
    <w:rsid w:val="00025632"/>
    <w:rsid w:val="00025E31"/>
    <w:rsid w:val="00027AB2"/>
    <w:rsid w:val="00032ADE"/>
    <w:rsid w:val="000411DF"/>
    <w:rsid w:val="000428C0"/>
    <w:rsid w:val="00052DA5"/>
    <w:rsid w:val="000554C3"/>
    <w:rsid w:val="000578B7"/>
    <w:rsid w:val="0006040D"/>
    <w:rsid w:val="000637EA"/>
    <w:rsid w:val="00071F67"/>
    <w:rsid w:val="0008174B"/>
    <w:rsid w:val="000823DE"/>
    <w:rsid w:val="00094B0F"/>
    <w:rsid w:val="000B5E2F"/>
    <w:rsid w:val="000C0357"/>
    <w:rsid w:val="000C47F1"/>
    <w:rsid w:val="000C6E86"/>
    <w:rsid w:val="000E2CA6"/>
    <w:rsid w:val="000E3FBB"/>
    <w:rsid w:val="000E4BB6"/>
    <w:rsid w:val="000F0964"/>
    <w:rsid w:val="00100985"/>
    <w:rsid w:val="0010271E"/>
    <w:rsid w:val="00103B4B"/>
    <w:rsid w:val="00105440"/>
    <w:rsid w:val="00105734"/>
    <w:rsid w:val="00112B57"/>
    <w:rsid w:val="001205D4"/>
    <w:rsid w:val="00120B66"/>
    <w:rsid w:val="00123C74"/>
    <w:rsid w:val="00125A5A"/>
    <w:rsid w:val="0013091D"/>
    <w:rsid w:val="0013404F"/>
    <w:rsid w:val="00136DDD"/>
    <w:rsid w:val="00141AF8"/>
    <w:rsid w:val="0015292C"/>
    <w:rsid w:val="00154D03"/>
    <w:rsid w:val="00165112"/>
    <w:rsid w:val="00166C29"/>
    <w:rsid w:val="00184A71"/>
    <w:rsid w:val="00186269"/>
    <w:rsid w:val="00186D49"/>
    <w:rsid w:val="00190060"/>
    <w:rsid w:val="001A0417"/>
    <w:rsid w:val="001A6967"/>
    <w:rsid w:val="001A70F2"/>
    <w:rsid w:val="001B53E9"/>
    <w:rsid w:val="001D4F04"/>
    <w:rsid w:val="001D58FC"/>
    <w:rsid w:val="001E6346"/>
    <w:rsid w:val="001F34AF"/>
    <w:rsid w:val="001F5FF5"/>
    <w:rsid w:val="002010EC"/>
    <w:rsid w:val="00207352"/>
    <w:rsid w:val="00207813"/>
    <w:rsid w:val="0022046C"/>
    <w:rsid w:val="0022226D"/>
    <w:rsid w:val="0022453A"/>
    <w:rsid w:val="00242386"/>
    <w:rsid w:val="002437EF"/>
    <w:rsid w:val="00247D87"/>
    <w:rsid w:val="00250056"/>
    <w:rsid w:val="002704C1"/>
    <w:rsid w:val="00270A90"/>
    <w:rsid w:val="0027131D"/>
    <w:rsid w:val="002739C4"/>
    <w:rsid w:val="002750AA"/>
    <w:rsid w:val="00281253"/>
    <w:rsid w:val="002905A3"/>
    <w:rsid w:val="002974C8"/>
    <w:rsid w:val="002A0217"/>
    <w:rsid w:val="002B5D98"/>
    <w:rsid w:val="002C353C"/>
    <w:rsid w:val="002C4640"/>
    <w:rsid w:val="002C5772"/>
    <w:rsid w:val="002D1F02"/>
    <w:rsid w:val="003161E7"/>
    <w:rsid w:val="00320D0B"/>
    <w:rsid w:val="0032235C"/>
    <w:rsid w:val="003229B5"/>
    <w:rsid w:val="00322A73"/>
    <w:rsid w:val="00327724"/>
    <w:rsid w:val="0033630A"/>
    <w:rsid w:val="003404BD"/>
    <w:rsid w:val="00341924"/>
    <w:rsid w:val="003426DD"/>
    <w:rsid w:val="00344A00"/>
    <w:rsid w:val="0034504E"/>
    <w:rsid w:val="00360434"/>
    <w:rsid w:val="00365FE3"/>
    <w:rsid w:val="003769CB"/>
    <w:rsid w:val="00377954"/>
    <w:rsid w:val="003906BE"/>
    <w:rsid w:val="003B2065"/>
    <w:rsid w:val="003B53BF"/>
    <w:rsid w:val="003B6DA7"/>
    <w:rsid w:val="003F287F"/>
    <w:rsid w:val="0041125F"/>
    <w:rsid w:val="00416074"/>
    <w:rsid w:val="004301C5"/>
    <w:rsid w:val="00434237"/>
    <w:rsid w:val="00435BDE"/>
    <w:rsid w:val="00435F40"/>
    <w:rsid w:val="00436B8A"/>
    <w:rsid w:val="00437D4C"/>
    <w:rsid w:val="00444828"/>
    <w:rsid w:val="00446220"/>
    <w:rsid w:val="00447177"/>
    <w:rsid w:val="004503E2"/>
    <w:rsid w:val="004560A2"/>
    <w:rsid w:val="00461681"/>
    <w:rsid w:val="004664CE"/>
    <w:rsid w:val="00474AAE"/>
    <w:rsid w:val="00476307"/>
    <w:rsid w:val="00476DAF"/>
    <w:rsid w:val="004800B1"/>
    <w:rsid w:val="00481C6C"/>
    <w:rsid w:val="00484FD6"/>
    <w:rsid w:val="00494152"/>
    <w:rsid w:val="00494DF2"/>
    <w:rsid w:val="00494F51"/>
    <w:rsid w:val="00497899"/>
    <w:rsid w:val="004A13C3"/>
    <w:rsid w:val="004A1480"/>
    <w:rsid w:val="004A2FA5"/>
    <w:rsid w:val="004D60B3"/>
    <w:rsid w:val="004D6D48"/>
    <w:rsid w:val="004E255F"/>
    <w:rsid w:val="004E5A51"/>
    <w:rsid w:val="004F392D"/>
    <w:rsid w:val="004F5CDE"/>
    <w:rsid w:val="004F6CCF"/>
    <w:rsid w:val="004F7AD7"/>
    <w:rsid w:val="00532270"/>
    <w:rsid w:val="00534F69"/>
    <w:rsid w:val="00536AFE"/>
    <w:rsid w:val="00542F7A"/>
    <w:rsid w:val="00544220"/>
    <w:rsid w:val="00545162"/>
    <w:rsid w:val="00550FA3"/>
    <w:rsid w:val="005656C1"/>
    <w:rsid w:val="00566BE0"/>
    <w:rsid w:val="005702E9"/>
    <w:rsid w:val="005737A7"/>
    <w:rsid w:val="00576B76"/>
    <w:rsid w:val="005859E5"/>
    <w:rsid w:val="005867F8"/>
    <w:rsid w:val="00586D8C"/>
    <w:rsid w:val="0059015F"/>
    <w:rsid w:val="00595152"/>
    <w:rsid w:val="00596E88"/>
    <w:rsid w:val="005A03A8"/>
    <w:rsid w:val="005A2E3E"/>
    <w:rsid w:val="005A2F25"/>
    <w:rsid w:val="005B304A"/>
    <w:rsid w:val="005B48C3"/>
    <w:rsid w:val="005D400A"/>
    <w:rsid w:val="005F1650"/>
    <w:rsid w:val="00613E07"/>
    <w:rsid w:val="00616633"/>
    <w:rsid w:val="006178C1"/>
    <w:rsid w:val="00646797"/>
    <w:rsid w:val="0064716A"/>
    <w:rsid w:val="006512AE"/>
    <w:rsid w:val="006542F6"/>
    <w:rsid w:val="00655EB0"/>
    <w:rsid w:val="0067295E"/>
    <w:rsid w:val="006778E3"/>
    <w:rsid w:val="006920F8"/>
    <w:rsid w:val="006A4457"/>
    <w:rsid w:val="006A54A4"/>
    <w:rsid w:val="006B6867"/>
    <w:rsid w:val="006C2210"/>
    <w:rsid w:val="006C2760"/>
    <w:rsid w:val="006D3FD3"/>
    <w:rsid w:val="006E7503"/>
    <w:rsid w:val="006F0DCF"/>
    <w:rsid w:val="006F187F"/>
    <w:rsid w:val="006F1D90"/>
    <w:rsid w:val="006F3B78"/>
    <w:rsid w:val="00706D60"/>
    <w:rsid w:val="00710767"/>
    <w:rsid w:val="00713EA4"/>
    <w:rsid w:val="0071714E"/>
    <w:rsid w:val="0073372F"/>
    <w:rsid w:val="00735668"/>
    <w:rsid w:val="00742248"/>
    <w:rsid w:val="00767306"/>
    <w:rsid w:val="0077514E"/>
    <w:rsid w:val="0077527D"/>
    <w:rsid w:val="00782FC7"/>
    <w:rsid w:val="00785E69"/>
    <w:rsid w:val="00790D92"/>
    <w:rsid w:val="00791437"/>
    <w:rsid w:val="007B0F25"/>
    <w:rsid w:val="007B7330"/>
    <w:rsid w:val="007C3C4B"/>
    <w:rsid w:val="007C7BB3"/>
    <w:rsid w:val="007D57A5"/>
    <w:rsid w:val="007D7FCF"/>
    <w:rsid w:val="007E363C"/>
    <w:rsid w:val="007F01D0"/>
    <w:rsid w:val="007F2082"/>
    <w:rsid w:val="00801F67"/>
    <w:rsid w:val="00816C80"/>
    <w:rsid w:val="008327CF"/>
    <w:rsid w:val="0084703B"/>
    <w:rsid w:val="00857634"/>
    <w:rsid w:val="00864E75"/>
    <w:rsid w:val="00873804"/>
    <w:rsid w:val="00875493"/>
    <w:rsid w:val="0089052E"/>
    <w:rsid w:val="00897B1F"/>
    <w:rsid w:val="008A743D"/>
    <w:rsid w:val="008B678D"/>
    <w:rsid w:val="008C1665"/>
    <w:rsid w:val="008C3A12"/>
    <w:rsid w:val="008E317F"/>
    <w:rsid w:val="008E4CD9"/>
    <w:rsid w:val="008E68A6"/>
    <w:rsid w:val="008F06B9"/>
    <w:rsid w:val="008F1EAA"/>
    <w:rsid w:val="0090176E"/>
    <w:rsid w:val="00902072"/>
    <w:rsid w:val="00906AB9"/>
    <w:rsid w:val="00907C27"/>
    <w:rsid w:val="00911EEF"/>
    <w:rsid w:val="0091710D"/>
    <w:rsid w:val="0093771D"/>
    <w:rsid w:val="00940D22"/>
    <w:rsid w:val="00941BD5"/>
    <w:rsid w:val="0096777A"/>
    <w:rsid w:val="0097024E"/>
    <w:rsid w:val="00972A46"/>
    <w:rsid w:val="00974552"/>
    <w:rsid w:val="0097609E"/>
    <w:rsid w:val="009776B9"/>
    <w:rsid w:val="0098222D"/>
    <w:rsid w:val="009912B0"/>
    <w:rsid w:val="00995073"/>
    <w:rsid w:val="009B08B8"/>
    <w:rsid w:val="009B24E6"/>
    <w:rsid w:val="009B658F"/>
    <w:rsid w:val="009C17B6"/>
    <w:rsid w:val="009C36C5"/>
    <w:rsid w:val="009D7DA6"/>
    <w:rsid w:val="009E46F4"/>
    <w:rsid w:val="00A04950"/>
    <w:rsid w:val="00A04D56"/>
    <w:rsid w:val="00A37768"/>
    <w:rsid w:val="00A435F5"/>
    <w:rsid w:val="00A50D4A"/>
    <w:rsid w:val="00A518CA"/>
    <w:rsid w:val="00A5267B"/>
    <w:rsid w:val="00A60AB7"/>
    <w:rsid w:val="00A65DE6"/>
    <w:rsid w:val="00A667A8"/>
    <w:rsid w:val="00A67292"/>
    <w:rsid w:val="00A840F0"/>
    <w:rsid w:val="00A85C8D"/>
    <w:rsid w:val="00AA38B1"/>
    <w:rsid w:val="00AA5F58"/>
    <w:rsid w:val="00AA7B66"/>
    <w:rsid w:val="00AB2513"/>
    <w:rsid w:val="00AB2F7D"/>
    <w:rsid w:val="00AB336D"/>
    <w:rsid w:val="00AB3A40"/>
    <w:rsid w:val="00AB7248"/>
    <w:rsid w:val="00AC3509"/>
    <w:rsid w:val="00AC4EDE"/>
    <w:rsid w:val="00AD20ED"/>
    <w:rsid w:val="00AD21EC"/>
    <w:rsid w:val="00AE4F3E"/>
    <w:rsid w:val="00AF7B87"/>
    <w:rsid w:val="00B0169F"/>
    <w:rsid w:val="00B045F5"/>
    <w:rsid w:val="00B04FED"/>
    <w:rsid w:val="00B12D57"/>
    <w:rsid w:val="00B13DC0"/>
    <w:rsid w:val="00B1575B"/>
    <w:rsid w:val="00B164B2"/>
    <w:rsid w:val="00B23909"/>
    <w:rsid w:val="00B41DF9"/>
    <w:rsid w:val="00B44310"/>
    <w:rsid w:val="00B5456E"/>
    <w:rsid w:val="00B61BE4"/>
    <w:rsid w:val="00B73C61"/>
    <w:rsid w:val="00B77BCC"/>
    <w:rsid w:val="00B90320"/>
    <w:rsid w:val="00B90F96"/>
    <w:rsid w:val="00B923BA"/>
    <w:rsid w:val="00B93C6C"/>
    <w:rsid w:val="00B95164"/>
    <w:rsid w:val="00B9702E"/>
    <w:rsid w:val="00B97F66"/>
    <w:rsid w:val="00BA0189"/>
    <w:rsid w:val="00BA4112"/>
    <w:rsid w:val="00BB76A8"/>
    <w:rsid w:val="00BC34A2"/>
    <w:rsid w:val="00BC43AC"/>
    <w:rsid w:val="00BC5559"/>
    <w:rsid w:val="00BD0492"/>
    <w:rsid w:val="00BD0A68"/>
    <w:rsid w:val="00BD7B65"/>
    <w:rsid w:val="00BE307C"/>
    <w:rsid w:val="00BE6117"/>
    <w:rsid w:val="00BE7DC6"/>
    <w:rsid w:val="00BF5AF7"/>
    <w:rsid w:val="00BF6CF9"/>
    <w:rsid w:val="00BF7254"/>
    <w:rsid w:val="00C1177C"/>
    <w:rsid w:val="00C134A7"/>
    <w:rsid w:val="00C27837"/>
    <w:rsid w:val="00C44FC1"/>
    <w:rsid w:val="00C47447"/>
    <w:rsid w:val="00C4784C"/>
    <w:rsid w:val="00C51DD5"/>
    <w:rsid w:val="00C53CC8"/>
    <w:rsid w:val="00C56AEA"/>
    <w:rsid w:val="00C57205"/>
    <w:rsid w:val="00C6701C"/>
    <w:rsid w:val="00C67924"/>
    <w:rsid w:val="00C67E9F"/>
    <w:rsid w:val="00C7287A"/>
    <w:rsid w:val="00C730EA"/>
    <w:rsid w:val="00C85251"/>
    <w:rsid w:val="00C93C3E"/>
    <w:rsid w:val="00CA722F"/>
    <w:rsid w:val="00CB3F74"/>
    <w:rsid w:val="00CC6113"/>
    <w:rsid w:val="00CC691B"/>
    <w:rsid w:val="00CD5FF6"/>
    <w:rsid w:val="00CE1C41"/>
    <w:rsid w:val="00CE210D"/>
    <w:rsid w:val="00CE2D0F"/>
    <w:rsid w:val="00D05F75"/>
    <w:rsid w:val="00D06FE9"/>
    <w:rsid w:val="00D155EE"/>
    <w:rsid w:val="00D22D7D"/>
    <w:rsid w:val="00D25B00"/>
    <w:rsid w:val="00D26120"/>
    <w:rsid w:val="00D314B7"/>
    <w:rsid w:val="00D35BCB"/>
    <w:rsid w:val="00D368D4"/>
    <w:rsid w:val="00D42D12"/>
    <w:rsid w:val="00D43559"/>
    <w:rsid w:val="00D53236"/>
    <w:rsid w:val="00D616C2"/>
    <w:rsid w:val="00D66238"/>
    <w:rsid w:val="00D7540A"/>
    <w:rsid w:val="00D92464"/>
    <w:rsid w:val="00D95EC9"/>
    <w:rsid w:val="00D9622D"/>
    <w:rsid w:val="00DA25BD"/>
    <w:rsid w:val="00DA2713"/>
    <w:rsid w:val="00DA46AD"/>
    <w:rsid w:val="00DA6894"/>
    <w:rsid w:val="00DB543F"/>
    <w:rsid w:val="00DB75F3"/>
    <w:rsid w:val="00DC487D"/>
    <w:rsid w:val="00DD249C"/>
    <w:rsid w:val="00DE2F9F"/>
    <w:rsid w:val="00DF3E1C"/>
    <w:rsid w:val="00E235E0"/>
    <w:rsid w:val="00E2372B"/>
    <w:rsid w:val="00E4321D"/>
    <w:rsid w:val="00E541C4"/>
    <w:rsid w:val="00E55C29"/>
    <w:rsid w:val="00E57E28"/>
    <w:rsid w:val="00E653C0"/>
    <w:rsid w:val="00E672B2"/>
    <w:rsid w:val="00E75341"/>
    <w:rsid w:val="00E82862"/>
    <w:rsid w:val="00E9058D"/>
    <w:rsid w:val="00E930ED"/>
    <w:rsid w:val="00E93412"/>
    <w:rsid w:val="00E94B28"/>
    <w:rsid w:val="00E95026"/>
    <w:rsid w:val="00E961C1"/>
    <w:rsid w:val="00E96235"/>
    <w:rsid w:val="00EA557C"/>
    <w:rsid w:val="00EA6616"/>
    <w:rsid w:val="00EA7167"/>
    <w:rsid w:val="00EB07A7"/>
    <w:rsid w:val="00EB1069"/>
    <w:rsid w:val="00EB318B"/>
    <w:rsid w:val="00EB3C54"/>
    <w:rsid w:val="00EC4394"/>
    <w:rsid w:val="00ED4B21"/>
    <w:rsid w:val="00EE7EAB"/>
    <w:rsid w:val="00F0027A"/>
    <w:rsid w:val="00F01146"/>
    <w:rsid w:val="00F01492"/>
    <w:rsid w:val="00F0565A"/>
    <w:rsid w:val="00F30A1D"/>
    <w:rsid w:val="00F421C1"/>
    <w:rsid w:val="00F43844"/>
    <w:rsid w:val="00F475A1"/>
    <w:rsid w:val="00F518C1"/>
    <w:rsid w:val="00F5245D"/>
    <w:rsid w:val="00F75A32"/>
    <w:rsid w:val="00F82331"/>
    <w:rsid w:val="00F837EA"/>
    <w:rsid w:val="00F85071"/>
    <w:rsid w:val="00F8576E"/>
    <w:rsid w:val="00F86AC6"/>
    <w:rsid w:val="00F86EE7"/>
    <w:rsid w:val="00F875F7"/>
    <w:rsid w:val="00F95CBF"/>
    <w:rsid w:val="00F96824"/>
    <w:rsid w:val="00F96C55"/>
    <w:rsid w:val="00FB017A"/>
    <w:rsid w:val="00FB2958"/>
    <w:rsid w:val="00FB2C4C"/>
    <w:rsid w:val="00FD64C1"/>
    <w:rsid w:val="00FE7D27"/>
    <w:rsid w:val="00FF1621"/>
    <w:rsid w:val="00FF2EA8"/>
    <w:rsid w:val="02F040C3"/>
    <w:rsid w:val="03792152"/>
    <w:rsid w:val="07D7ABCA"/>
    <w:rsid w:val="08079DE0"/>
    <w:rsid w:val="0991006E"/>
    <w:rsid w:val="09CE318B"/>
    <w:rsid w:val="0EA6592B"/>
    <w:rsid w:val="0F619743"/>
    <w:rsid w:val="13762D14"/>
    <w:rsid w:val="15162AAA"/>
    <w:rsid w:val="1A126D1A"/>
    <w:rsid w:val="1BED108F"/>
    <w:rsid w:val="1C05514A"/>
    <w:rsid w:val="1C0A4609"/>
    <w:rsid w:val="21B50DA3"/>
    <w:rsid w:val="225EA573"/>
    <w:rsid w:val="23262C9A"/>
    <w:rsid w:val="23568BC2"/>
    <w:rsid w:val="24DA9FDB"/>
    <w:rsid w:val="297E7698"/>
    <w:rsid w:val="2A52B68F"/>
    <w:rsid w:val="2CDF398C"/>
    <w:rsid w:val="30D2F711"/>
    <w:rsid w:val="38DE6FF8"/>
    <w:rsid w:val="3D6EC97A"/>
    <w:rsid w:val="3DE35528"/>
    <w:rsid w:val="3E9EDD15"/>
    <w:rsid w:val="3F6DF257"/>
    <w:rsid w:val="3FAA9D88"/>
    <w:rsid w:val="413F74DE"/>
    <w:rsid w:val="421A5BA8"/>
    <w:rsid w:val="4293132A"/>
    <w:rsid w:val="4341B058"/>
    <w:rsid w:val="448D279E"/>
    <w:rsid w:val="4543879A"/>
    <w:rsid w:val="47327E40"/>
    <w:rsid w:val="47CDB11B"/>
    <w:rsid w:val="47CE603B"/>
    <w:rsid w:val="4B683806"/>
    <w:rsid w:val="4E8A5C77"/>
    <w:rsid w:val="4F865B0B"/>
    <w:rsid w:val="52211083"/>
    <w:rsid w:val="5250C252"/>
    <w:rsid w:val="538BA3D6"/>
    <w:rsid w:val="53CEEC3A"/>
    <w:rsid w:val="53D5F157"/>
    <w:rsid w:val="56B1EE78"/>
    <w:rsid w:val="574C2AA8"/>
    <w:rsid w:val="581CF3B7"/>
    <w:rsid w:val="59292104"/>
    <w:rsid w:val="594808F9"/>
    <w:rsid w:val="5E5E0329"/>
    <w:rsid w:val="5F22904E"/>
    <w:rsid w:val="63471649"/>
    <w:rsid w:val="64A9AD06"/>
    <w:rsid w:val="64DF4B4C"/>
    <w:rsid w:val="64F8D85C"/>
    <w:rsid w:val="65635F24"/>
    <w:rsid w:val="6A7163DA"/>
    <w:rsid w:val="6C7FC7B7"/>
    <w:rsid w:val="6CB023B5"/>
    <w:rsid w:val="6DA27182"/>
    <w:rsid w:val="73E172BD"/>
    <w:rsid w:val="74015711"/>
    <w:rsid w:val="7620EE23"/>
    <w:rsid w:val="768EC277"/>
    <w:rsid w:val="77F4CF64"/>
    <w:rsid w:val="784DDBA8"/>
    <w:rsid w:val="78A52090"/>
    <w:rsid w:val="7C472CAB"/>
    <w:rsid w:val="7E35863A"/>
    <w:rsid w:val="7FA6CFCC"/>
    <w:rsid w:val="7FAFE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7A7777"/>
  <w15:chartTrackingRefBased/>
  <w15:docId w15:val="{33DEDF42-B2D5-4A71-8858-27EB55A09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01C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706D60"/>
    <w:pPr>
      <w:keepNext/>
      <w:keepLines/>
      <w:spacing w:before="240" w:after="0"/>
      <w:outlineLvl w:val="0"/>
    </w:pPr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rsid w:val="00706D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42F7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06D60"/>
    <w:rPr>
      <w:rFonts w:ascii="Segoe UI" w:eastAsiaTheme="majorEastAsia" w:hAnsi="Segoe UI" w:cs="Segoe UI"/>
      <w:caps/>
      <w:color w:val="2F5496" w:themeColor="accent1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706D60"/>
    <w:pPr>
      <w:jc w:val="center"/>
      <w:outlineLvl w:val="9"/>
    </w:pPr>
  </w:style>
  <w:style w:type="paragraph" w:styleId="TOC1">
    <w:name w:val="toc 1"/>
    <w:basedOn w:val="Normal"/>
    <w:next w:val="Normal"/>
    <w:autoRedefine/>
    <w:uiPriority w:val="39"/>
    <w:rsid w:val="00E9623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9623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2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25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924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670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rsid w:val="006512AE"/>
    <w:pPr>
      <w:spacing w:after="100"/>
      <w:ind w:left="220"/>
    </w:pPr>
  </w:style>
  <w:style w:type="paragraph" w:styleId="ListParagraph">
    <w:name w:val="List Paragraph"/>
    <w:basedOn w:val="Normal"/>
    <w:uiPriority w:val="34"/>
    <w:semiHidden/>
    <w:qFormat/>
    <w:rsid w:val="009B65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rsid w:val="00E653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6701C"/>
  </w:style>
  <w:style w:type="paragraph" w:styleId="Footer">
    <w:name w:val="footer"/>
    <w:basedOn w:val="Normal"/>
    <w:link w:val="FooterChar"/>
    <w:uiPriority w:val="99"/>
    <w:unhideWhenUsed/>
    <w:rsid w:val="0022046C"/>
    <w:pPr>
      <w:tabs>
        <w:tab w:val="center" w:pos="4680"/>
        <w:tab w:val="right" w:pos="9360"/>
      </w:tabs>
      <w:spacing w:after="0" w:line="240" w:lineRule="auto"/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22046C"/>
  </w:style>
  <w:style w:type="paragraph" w:styleId="ListBullet">
    <w:name w:val="List Bullet"/>
    <w:basedOn w:val="Normal"/>
    <w:uiPriority w:val="99"/>
    <w:rsid w:val="00D26120"/>
    <w:pPr>
      <w:numPr>
        <w:numId w:val="3"/>
      </w:numPr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706D60"/>
    <w:pPr>
      <w:jc w:val="center"/>
    </w:pPr>
  </w:style>
  <w:style w:type="character" w:customStyle="1" w:styleId="SubtitleChar">
    <w:name w:val="Subtitle Char"/>
    <w:basedOn w:val="DefaultParagraphFont"/>
    <w:link w:val="Subtitle"/>
    <w:uiPriority w:val="11"/>
    <w:rsid w:val="00706D60"/>
  </w:style>
  <w:style w:type="paragraph" w:styleId="Title">
    <w:name w:val="Title"/>
    <w:basedOn w:val="Normal"/>
    <w:next w:val="Normal"/>
    <w:link w:val="TitleChar"/>
    <w:uiPriority w:val="10"/>
    <w:qFormat/>
    <w:rsid w:val="00706D60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6D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BD0A6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D0A68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367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jpe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iyanshi\AppData\Roaming\Microsoft\Templates\Whitepaper%20with%20cover%20imag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3A656ED02A42FCA07CFEAF6E6110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B5AD12-939C-47FC-A18E-B7CACD5AB411}"/>
      </w:docPartPr>
      <w:docPartBody>
        <w:p w:rsidR="009E5F4C" w:rsidRDefault="009E5F4C" w:rsidP="009E5F4C">
          <w:pPr>
            <w:pStyle w:val="4D3A656ED02A42FCA07CFEAF6E61109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87BF38186BF465C95C7DAC546F994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DBEF30-3AF6-4917-921E-974DC62D6028}"/>
      </w:docPartPr>
      <w:docPartBody>
        <w:p w:rsidR="009E5F4C" w:rsidRDefault="009E5F4C" w:rsidP="009E5F4C">
          <w:pPr>
            <w:pStyle w:val="E87BF38186BF465C95C7DAC546F9947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haroni">
    <w:charset w:val="00"/>
    <w:family w:val="auto"/>
    <w:pitch w:val="variable"/>
    <w:sig w:usb0="00000803" w:usb1="00000000" w:usb2="00000000" w:usb3="00000000" w:csb0="00000021" w:csb1="00000000"/>
  </w:font>
  <w:font w:name="Agency FB">
    <w:charset w:val="00"/>
    <w:family w:val="swiss"/>
    <w:pitch w:val="variable"/>
    <w:sig w:usb0="00000003" w:usb1="00000000" w:usb2="00000000" w:usb3="00000000" w:csb0="00000001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CE227C6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85095910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F4C"/>
    <w:rsid w:val="00365FE3"/>
    <w:rsid w:val="0076599C"/>
    <w:rsid w:val="008C3A12"/>
    <w:rsid w:val="009D7DA6"/>
    <w:rsid w:val="009E5F4C"/>
    <w:rsid w:val="00AA7B66"/>
    <w:rsid w:val="00B90F96"/>
    <w:rsid w:val="00D67B76"/>
    <w:rsid w:val="00F32053"/>
    <w:rsid w:val="00F72A0E"/>
    <w:rsid w:val="00FF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259" w:lineRule="auto"/>
      <w:jc w:val="center"/>
    </w:pPr>
    <w:rPr>
      <w:rFonts w:eastAsiaTheme="minorHAnsi"/>
      <w:kern w:val="0"/>
      <w:sz w:val="22"/>
      <w:szCs w:val="22"/>
      <w:lang w:val="en-US" w:eastAsia="en-US" w:bidi="ar-SA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HAnsi"/>
      <w:kern w:val="0"/>
      <w:sz w:val="22"/>
      <w:szCs w:val="22"/>
      <w:lang w:val="en-US" w:eastAsia="en-US" w:bidi="ar-SA"/>
      <w14:ligatures w14:val="none"/>
    </w:rPr>
  </w:style>
  <w:style w:type="paragraph" w:customStyle="1" w:styleId="BBA15A31B1374A9790DDEB3D30AFC24A">
    <w:name w:val="BBA15A31B1374A9790DDEB3D30AFC24A"/>
  </w:style>
  <w:style w:type="paragraph" w:customStyle="1" w:styleId="56B3D9B8AEF547AB8C5BB434541E6386">
    <w:name w:val="56B3D9B8AEF547AB8C5BB434541E6386"/>
  </w:style>
  <w:style w:type="paragraph" w:customStyle="1" w:styleId="E35EF36FB7E244BDB636ED5B5BE6C06F">
    <w:name w:val="E35EF36FB7E244BDB636ED5B5BE6C06F"/>
  </w:style>
  <w:style w:type="paragraph" w:styleId="ListBullet">
    <w:name w:val="List Bullet"/>
    <w:basedOn w:val="Normal"/>
    <w:uiPriority w:val="99"/>
    <w:pPr>
      <w:numPr>
        <w:numId w:val="1"/>
      </w:numPr>
      <w:spacing w:line="259" w:lineRule="auto"/>
      <w:contextualSpacing/>
      <w:jc w:val="both"/>
    </w:pPr>
    <w:rPr>
      <w:rFonts w:eastAsiaTheme="minorHAnsi"/>
      <w:kern w:val="0"/>
      <w:sz w:val="22"/>
      <w:szCs w:val="22"/>
      <w:lang w:val="en-US" w:eastAsia="en-US" w:bidi="ar-SA"/>
      <w14:ligatures w14:val="none"/>
    </w:rPr>
  </w:style>
  <w:style w:type="paragraph" w:customStyle="1" w:styleId="C7C1F669682745C89666F04B953A397F">
    <w:name w:val="C7C1F669682745C89666F04B953A397F"/>
  </w:style>
  <w:style w:type="paragraph" w:customStyle="1" w:styleId="4D3A656ED02A42FCA07CFEAF6E61109A">
    <w:name w:val="4D3A656ED02A42FCA07CFEAF6E61109A"/>
    <w:rsid w:val="009E5F4C"/>
  </w:style>
  <w:style w:type="paragraph" w:customStyle="1" w:styleId="E87BF38186BF465C95C7DAC546F9947B">
    <w:name w:val="E87BF38186BF465C95C7DAC546F9947B"/>
    <w:rsid w:val="009E5F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2EE31-ABBD-457C-92C6-29AECFEA9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Whitepaper%20with%20cover%20image.dotx</Template>
  <TotalTime>0</TotalTime>
  <Pages>1</Pages>
  <Words>310</Words>
  <Characters>1771</Characters>
  <Application>Microsoft Office Word</Application>
  <DocSecurity>4</DocSecurity>
  <Lines>14</Lines>
  <Paragraphs>4</Paragraphs>
  <ScaleCrop>false</ScaleCrop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 PROGRAMMING</dc:title>
  <dc:subject>ASSIGNMENT</dc:subject>
  <dc:creator/>
  <cp:keywords/>
  <dc:description/>
  <cp:lastModifiedBy>Guest User</cp:lastModifiedBy>
  <cp:revision>154</cp:revision>
  <dcterms:created xsi:type="dcterms:W3CDTF">2025-11-23T23:33:00Z</dcterms:created>
  <dcterms:modified xsi:type="dcterms:W3CDTF">2025-11-25T13:23:00Z</dcterms:modified>
</cp:coreProperties>
</file>